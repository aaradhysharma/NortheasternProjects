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1BD0" w14:textId="77777777" w:rsidR="001950BB" w:rsidRDefault="001950BB" w:rsidP="00282471"/>
    <w:p w14:paraId="0C53C425" w14:textId="77777777" w:rsidR="001950BB" w:rsidRDefault="001950BB" w:rsidP="00282471"/>
    <w:p w14:paraId="04988128" w14:textId="77777777" w:rsidR="001950BB" w:rsidRDefault="001950BB" w:rsidP="00282471"/>
    <w:p w14:paraId="699F9A78" w14:textId="77777777" w:rsidR="001950BB" w:rsidRPr="00AF5C85" w:rsidRDefault="00ED429B" w:rsidP="001950BB">
      <w:pPr>
        <w:rPr>
          <w:rFonts w:ascii="Roboto" w:hAnsi="Roboto"/>
          <w:b/>
        </w:rPr>
      </w:pPr>
      <w:r w:rsidRPr="00AF5C85">
        <w:rPr>
          <w:rFonts w:ascii="Roboto" w:hAnsi="Roboto"/>
          <w:b/>
        </w:rPr>
        <w:t>Student Profile</w:t>
      </w:r>
    </w:p>
    <w:p w14:paraId="2AF5DD9D" w14:textId="77777777" w:rsidR="001950BB" w:rsidRPr="00AF5C85" w:rsidRDefault="001950BB" w:rsidP="001950BB">
      <w:pPr>
        <w:rPr>
          <w:rFonts w:ascii="Roboto" w:hAnsi="Roboto"/>
        </w:rPr>
      </w:pPr>
    </w:p>
    <w:p w14:paraId="7F0FEDE4" w14:textId="68004C07" w:rsidR="00A757BF" w:rsidRPr="0079448A" w:rsidRDefault="00A757BF" w:rsidP="00A757BF">
      <w:pPr>
        <w:rPr>
          <w:rFonts w:ascii="Roboto" w:hAnsi="Roboto"/>
          <w:sz w:val="24"/>
          <w:szCs w:val="24"/>
        </w:rPr>
      </w:pPr>
      <w:r w:rsidRPr="0079448A">
        <w:rPr>
          <w:rFonts w:ascii="Roboto" w:hAnsi="Roboto"/>
          <w:sz w:val="24"/>
          <w:szCs w:val="24"/>
        </w:rPr>
        <w:t xml:space="preserve">Welcome to the </w:t>
      </w:r>
      <w:r>
        <w:rPr>
          <w:rFonts w:ascii="Roboto" w:hAnsi="Roboto"/>
          <w:color w:val="333333"/>
          <w:sz w:val="24"/>
          <w:szCs w:val="24"/>
        </w:rPr>
        <w:t xml:space="preserve">Big Data Architecture </w:t>
      </w:r>
      <w:r w:rsidR="005A395B">
        <w:rPr>
          <w:rFonts w:ascii="Roboto" w:hAnsi="Roboto"/>
          <w:color w:val="333333"/>
          <w:sz w:val="24"/>
          <w:szCs w:val="24"/>
        </w:rPr>
        <w:t>&amp; Governance</w:t>
      </w:r>
      <w:r w:rsidRPr="0079448A">
        <w:rPr>
          <w:rFonts w:ascii="Roboto" w:hAnsi="Roboto"/>
          <w:color w:val="333333"/>
          <w:sz w:val="24"/>
          <w:szCs w:val="24"/>
        </w:rPr>
        <w:t xml:space="preserve"> class</w:t>
      </w:r>
      <w:r w:rsidRPr="0079448A">
        <w:rPr>
          <w:rFonts w:ascii="Roboto" w:hAnsi="Roboto"/>
          <w:sz w:val="24"/>
          <w:szCs w:val="24"/>
        </w:rPr>
        <w:t xml:space="preserve">.  I am very excited to have you in my class.  To make the class more interactive I would like to learn some information about you.  Please fill out the following and submit to the </w:t>
      </w:r>
      <w:r>
        <w:rPr>
          <w:rFonts w:ascii="Roboto" w:hAnsi="Roboto"/>
          <w:sz w:val="24"/>
          <w:szCs w:val="24"/>
        </w:rPr>
        <w:t>Canvas</w:t>
      </w:r>
      <w:r w:rsidRPr="0079448A">
        <w:rPr>
          <w:rFonts w:ascii="Roboto" w:hAnsi="Roboto"/>
          <w:sz w:val="24"/>
          <w:szCs w:val="24"/>
        </w:rPr>
        <w:t xml:space="preserve">. </w:t>
      </w:r>
    </w:p>
    <w:p w14:paraId="2126460E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</w:p>
    <w:p w14:paraId="545A553C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  <w:r w:rsidRPr="0079448A">
        <w:rPr>
          <w:rFonts w:ascii="Roboto" w:hAnsi="Roboto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4680"/>
      </w:tblGrid>
      <w:tr w:rsidR="00A757BF" w:rsidRPr="0079448A" w14:paraId="5735E3D8" w14:textId="77777777" w:rsidTr="005B5DFE">
        <w:trPr>
          <w:trHeight w:val="755"/>
        </w:trPr>
        <w:tc>
          <w:tcPr>
            <w:tcW w:w="5125" w:type="dxa"/>
            <w:shd w:val="clear" w:color="auto" w:fill="auto"/>
          </w:tcPr>
          <w:p w14:paraId="2884C9F2" w14:textId="77777777" w:rsidR="00A757BF" w:rsidRPr="0079448A" w:rsidRDefault="00A757BF" w:rsidP="005B5DFE">
            <w:pPr>
              <w:rPr>
                <w:rFonts w:ascii="Roboto" w:hAnsi="Roboto"/>
                <w:b/>
                <w:sz w:val="24"/>
                <w:szCs w:val="24"/>
              </w:rPr>
            </w:pPr>
          </w:p>
          <w:p w14:paraId="09441904" w14:textId="77777777" w:rsidR="00A757BF" w:rsidRPr="0079448A" w:rsidRDefault="00A757BF" w:rsidP="005B5DFE">
            <w:pPr>
              <w:rPr>
                <w:rFonts w:ascii="Roboto" w:hAnsi="Roboto"/>
                <w:b/>
                <w:sz w:val="24"/>
                <w:szCs w:val="24"/>
              </w:rPr>
            </w:pPr>
            <w:r w:rsidRPr="0079448A">
              <w:rPr>
                <w:rFonts w:ascii="Roboto" w:hAnsi="Roboto"/>
                <w:b/>
                <w:sz w:val="24"/>
                <w:szCs w:val="24"/>
              </w:rPr>
              <w:t xml:space="preserve">Student Name  </w:t>
            </w:r>
          </w:p>
          <w:p w14:paraId="1480689A" w14:textId="77777777" w:rsidR="00A757BF" w:rsidRPr="0079448A" w:rsidRDefault="00A757BF" w:rsidP="005B5DF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</w:tcPr>
          <w:p w14:paraId="1D398DA0" w14:textId="77777777" w:rsidR="00A757BF" w:rsidRPr="0079448A" w:rsidRDefault="00A757BF" w:rsidP="005B5DFE">
            <w:pPr>
              <w:rPr>
                <w:rFonts w:ascii="Roboto" w:hAnsi="Roboto"/>
                <w:b/>
                <w:sz w:val="24"/>
                <w:szCs w:val="24"/>
              </w:rPr>
            </w:pPr>
          </w:p>
          <w:p w14:paraId="43FAF703" w14:textId="77777777" w:rsidR="00A757BF" w:rsidRPr="0079448A" w:rsidRDefault="00A757BF" w:rsidP="005B5DFE">
            <w:pPr>
              <w:rPr>
                <w:rFonts w:ascii="Roboto" w:hAnsi="Roboto"/>
                <w:b/>
                <w:sz w:val="24"/>
                <w:szCs w:val="24"/>
              </w:rPr>
            </w:pPr>
            <w:r w:rsidRPr="0079448A">
              <w:rPr>
                <w:rFonts w:ascii="Roboto" w:hAnsi="Roboto"/>
                <w:b/>
                <w:sz w:val="24"/>
                <w:szCs w:val="24"/>
              </w:rPr>
              <w:t>Nickname</w:t>
            </w:r>
          </w:p>
          <w:p w14:paraId="0DE2F74C" w14:textId="77777777" w:rsidR="00A757BF" w:rsidRPr="0079448A" w:rsidRDefault="00A757BF" w:rsidP="005B5DF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A757BF" w:rsidRPr="0079448A" w14:paraId="5423C616" w14:textId="77777777" w:rsidTr="005B5DFE">
        <w:trPr>
          <w:trHeight w:val="512"/>
        </w:trPr>
        <w:tc>
          <w:tcPr>
            <w:tcW w:w="5125" w:type="dxa"/>
            <w:shd w:val="clear" w:color="auto" w:fill="auto"/>
          </w:tcPr>
          <w:p w14:paraId="4972A903" w14:textId="5C59A18B" w:rsidR="00A757BF" w:rsidRPr="0079448A" w:rsidRDefault="001F69F7" w:rsidP="005B5DF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Aaradhy Sharma</w:t>
            </w:r>
          </w:p>
        </w:tc>
        <w:tc>
          <w:tcPr>
            <w:tcW w:w="4680" w:type="dxa"/>
            <w:shd w:val="clear" w:color="auto" w:fill="auto"/>
          </w:tcPr>
          <w:p w14:paraId="4ECAC63C" w14:textId="56A028D0" w:rsidR="00A757BF" w:rsidRPr="0079448A" w:rsidRDefault="001F69F7" w:rsidP="005B5DF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Aadi</w:t>
            </w:r>
          </w:p>
        </w:tc>
      </w:tr>
    </w:tbl>
    <w:p w14:paraId="7B730F1C" w14:textId="77777777" w:rsidR="00A757BF" w:rsidRPr="0079448A" w:rsidRDefault="00A757BF" w:rsidP="00A757BF">
      <w:pPr>
        <w:rPr>
          <w:rFonts w:ascii="Roboto" w:hAnsi="Roboto"/>
          <w:b/>
          <w:sz w:val="24"/>
          <w:szCs w:val="24"/>
        </w:rPr>
      </w:pPr>
    </w:p>
    <w:p w14:paraId="08178C34" w14:textId="77777777" w:rsidR="00A757BF" w:rsidRDefault="00A757BF" w:rsidP="00A757BF">
      <w:pPr>
        <w:rPr>
          <w:rFonts w:ascii="Roboto" w:hAnsi="Roboto"/>
          <w:b/>
          <w:sz w:val="24"/>
          <w:szCs w:val="24"/>
        </w:rPr>
      </w:pPr>
      <w:r w:rsidRPr="0079448A">
        <w:rPr>
          <w:rFonts w:ascii="Roboto" w:hAnsi="Roboto"/>
          <w:b/>
          <w:sz w:val="24"/>
          <w:szCs w:val="24"/>
        </w:rPr>
        <w:t>Academic Year                          Industry Experience</w:t>
      </w:r>
    </w:p>
    <w:p w14:paraId="0A6A5114" w14:textId="77777777" w:rsidR="00A757BF" w:rsidRPr="0079448A" w:rsidRDefault="00A757BF" w:rsidP="00A757BF">
      <w:pPr>
        <w:rPr>
          <w:rFonts w:ascii="Roboto" w:hAnsi="Roboto"/>
          <w:b/>
          <w:sz w:val="24"/>
          <w:szCs w:val="24"/>
        </w:rPr>
      </w:pPr>
    </w:p>
    <w:p w14:paraId="60139C3C" w14:textId="63B2E515" w:rsidR="00A757BF" w:rsidRPr="001F69F7" w:rsidRDefault="00907937" w:rsidP="00A757B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</w:t>
      </w:r>
      <w:r w:rsidRPr="00907937">
        <w:rPr>
          <w:rFonts w:ascii="Roboto" w:hAnsi="Roboto"/>
          <w:sz w:val="24"/>
          <w:szCs w:val="24"/>
          <w:vertAlign w:val="superscript"/>
        </w:rPr>
        <w:t>nd</w:t>
      </w:r>
      <w:r>
        <w:rPr>
          <w:rFonts w:ascii="Roboto" w:hAnsi="Roboto"/>
          <w:sz w:val="24"/>
          <w:szCs w:val="24"/>
        </w:rPr>
        <w:t>-year</w:t>
      </w:r>
      <w:r w:rsidR="00A757BF" w:rsidRPr="001F69F7">
        <w:rPr>
          <w:rFonts w:ascii="Roboto" w:hAnsi="Roboto"/>
          <w:sz w:val="24"/>
          <w:szCs w:val="24"/>
        </w:rPr>
        <w:t xml:space="preserve"> MSIS </w:t>
      </w:r>
      <w:r w:rsidR="001F69F7">
        <w:rPr>
          <w:rFonts w:ascii="Roboto" w:hAnsi="Roboto"/>
          <w:sz w:val="24"/>
          <w:szCs w:val="24"/>
        </w:rPr>
        <w:t xml:space="preserve">          </w:t>
      </w:r>
      <w:r w:rsidR="001F69F7" w:rsidRPr="001F69F7">
        <w:rPr>
          <w:rFonts w:ascii="Roboto" w:hAnsi="Roboto"/>
          <w:sz w:val="24"/>
          <w:szCs w:val="24"/>
        </w:rPr>
        <w:t xml:space="preserve">7months coop as dev-ops and sysadmin </w:t>
      </w:r>
      <w:r w:rsidR="001F69F7">
        <w:rPr>
          <w:rFonts w:ascii="Roboto" w:hAnsi="Roboto"/>
          <w:sz w:val="24"/>
          <w:szCs w:val="24"/>
        </w:rPr>
        <w:t xml:space="preserve">at </w:t>
      </w:r>
      <w:r w:rsidR="00CD178B">
        <w:rPr>
          <w:rFonts w:ascii="Roboto" w:hAnsi="Roboto"/>
          <w:sz w:val="24"/>
          <w:szCs w:val="24"/>
        </w:rPr>
        <w:t xml:space="preserve">Eisai </w:t>
      </w:r>
      <w:r>
        <w:rPr>
          <w:rFonts w:ascii="Roboto" w:hAnsi="Roboto"/>
          <w:sz w:val="24"/>
          <w:szCs w:val="24"/>
        </w:rPr>
        <w:t>.</w:t>
      </w:r>
      <w:r w:rsidR="00121267">
        <w:rPr>
          <w:rFonts w:ascii="Roboto" w:hAnsi="Roboto"/>
          <w:sz w:val="24"/>
          <w:szCs w:val="24"/>
        </w:rPr>
        <w:t>I</w:t>
      </w:r>
      <w:r>
        <w:rPr>
          <w:rFonts w:ascii="Roboto" w:hAnsi="Roboto"/>
          <w:sz w:val="24"/>
          <w:szCs w:val="24"/>
        </w:rPr>
        <w:t>nc (</w:t>
      </w:r>
      <w:r w:rsidR="001F69F7">
        <w:rPr>
          <w:rFonts w:ascii="Roboto" w:hAnsi="Roboto"/>
          <w:sz w:val="24"/>
          <w:szCs w:val="24"/>
        </w:rPr>
        <w:t>pharma company)</w:t>
      </w:r>
    </w:p>
    <w:p w14:paraId="6B5D964A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</w:p>
    <w:p w14:paraId="005B95B0" w14:textId="77777777" w:rsidR="00A757BF" w:rsidRPr="0079448A" w:rsidRDefault="00A757BF" w:rsidP="00A757BF">
      <w:pPr>
        <w:rPr>
          <w:rFonts w:ascii="Roboto" w:hAnsi="Roboto"/>
          <w:b/>
          <w:sz w:val="24"/>
          <w:szCs w:val="24"/>
        </w:rPr>
      </w:pPr>
      <w:r w:rsidRPr="0079448A">
        <w:rPr>
          <w:rFonts w:ascii="Roboto" w:hAnsi="Roboto"/>
          <w:b/>
          <w:sz w:val="24"/>
          <w:szCs w:val="24"/>
        </w:rPr>
        <w:t>Paragraph About Yourself (History &amp; Experience)</w:t>
      </w:r>
    </w:p>
    <w:p w14:paraId="548A3DB4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</w:p>
    <w:p w14:paraId="58AA8E26" w14:textId="562390D9" w:rsidR="00C25812" w:rsidRDefault="00907937" w:rsidP="00A757B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Hi,</w:t>
      </w:r>
      <w:r w:rsidR="00E149D6">
        <w:rPr>
          <w:rFonts w:ascii="Roboto" w:hAnsi="Roboto"/>
          <w:sz w:val="24"/>
          <w:szCs w:val="24"/>
        </w:rPr>
        <w:t xml:space="preserve"> I did my </w:t>
      </w:r>
      <w:r>
        <w:rPr>
          <w:rFonts w:ascii="Roboto" w:hAnsi="Roboto"/>
          <w:sz w:val="24"/>
          <w:szCs w:val="24"/>
        </w:rPr>
        <w:t>bachelor’s in computer science</w:t>
      </w:r>
      <w:r w:rsidR="00E149D6">
        <w:rPr>
          <w:rFonts w:ascii="Roboto" w:hAnsi="Roboto"/>
          <w:sz w:val="24"/>
          <w:szCs w:val="24"/>
        </w:rPr>
        <w:t xml:space="preserve"> from India. I have done several internships the best one In India was From </w:t>
      </w:r>
      <w:proofErr w:type="spellStart"/>
      <w:r w:rsidR="00E149D6">
        <w:rPr>
          <w:rFonts w:ascii="Roboto" w:hAnsi="Roboto"/>
          <w:sz w:val="24"/>
          <w:szCs w:val="24"/>
        </w:rPr>
        <w:t>Diaspark</w:t>
      </w:r>
      <w:proofErr w:type="spellEnd"/>
      <w:r w:rsidR="00E149D6">
        <w:rPr>
          <w:rFonts w:ascii="Roboto" w:hAnsi="Roboto"/>
          <w:sz w:val="24"/>
          <w:szCs w:val="24"/>
        </w:rPr>
        <w:t xml:space="preserve"> where I worked on </w:t>
      </w:r>
      <w:r>
        <w:rPr>
          <w:rFonts w:ascii="Roboto" w:hAnsi="Roboto"/>
          <w:sz w:val="24"/>
          <w:szCs w:val="24"/>
        </w:rPr>
        <w:t xml:space="preserve">the </w:t>
      </w:r>
      <w:r w:rsidR="00E149D6">
        <w:rPr>
          <w:rFonts w:ascii="Roboto" w:hAnsi="Roboto"/>
          <w:sz w:val="24"/>
          <w:szCs w:val="24"/>
        </w:rPr>
        <w:t xml:space="preserve">presentation of how moving to </w:t>
      </w:r>
      <w:r>
        <w:rPr>
          <w:rFonts w:ascii="Roboto" w:hAnsi="Roboto"/>
          <w:sz w:val="24"/>
          <w:szCs w:val="24"/>
        </w:rPr>
        <w:t xml:space="preserve">the </w:t>
      </w:r>
      <w:r w:rsidR="00E149D6">
        <w:rPr>
          <w:rFonts w:ascii="Roboto" w:hAnsi="Roboto"/>
          <w:sz w:val="24"/>
          <w:szCs w:val="24"/>
        </w:rPr>
        <w:t xml:space="preserve">cloud can help </w:t>
      </w:r>
      <w:r>
        <w:rPr>
          <w:rFonts w:ascii="Roboto" w:hAnsi="Roboto"/>
          <w:sz w:val="24"/>
          <w:szCs w:val="24"/>
        </w:rPr>
        <w:t xml:space="preserve">a </w:t>
      </w:r>
      <w:r w:rsidR="00E149D6">
        <w:rPr>
          <w:rFonts w:ascii="Roboto" w:hAnsi="Roboto"/>
          <w:sz w:val="24"/>
          <w:szCs w:val="24"/>
        </w:rPr>
        <w:t xml:space="preserve">company, I joined </w:t>
      </w:r>
      <w:r w:rsidR="00C02529">
        <w:rPr>
          <w:rFonts w:ascii="Roboto" w:hAnsi="Roboto"/>
          <w:sz w:val="24"/>
          <w:szCs w:val="24"/>
        </w:rPr>
        <w:t xml:space="preserve">Northeastern </w:t>
      </w:r>
      <w:r>
        <w:rPr>
          <w:rFonts w:ascii="Roboto" w:hAnsi="Roboto"/>
          <w:sz w:val="24"/>
          <w:szCs w:val="24"/>
        </w:rPr>
        <w:t>in</w:t>
      </w:r>
      <w:r w:rsidR="00C02529">
        <w:rPr>
          <w:rFonts w:ascii="Roboto" w:hAnsi="Roboto"/>
          <w:sz w:val="24"/>
          <w:szCs w:val="24"/>
        </w:rPr>
        <w:t xml:space="preserve"> Fall 2020 where I have taken several </w:t>
      </w:r>
      <w:r>
        <w:rPr>
          <w:rFonts w:ascii="Roboto" w:hAnsi="Roboto"/>
          <w:sz w:val="24"/>
          <w:szCs w:val="24"/>
        </w:rPr>
        <w:t>courses</w:t>
      </w:r>
      <w:r w:rsidR="00C02529">
        <w:rPr>
          <w:rFonts w:ascii="Roboto" w:hAnsi="Roboto"/>
          <w:sz w:val="24"/>
          <w:szCs w:val="24"/>
        </w:rPr>
        <w:t xml:space="preserve"> of which I was Teaching Assistant under Professor Handan Liu for Course Data science Engineering method and Tools, I was also research assistant in Ai </w:t>
      </w:r>
      <w:r>
        <w:rPr>
          <w:rFonts w:ascii="Roboto" w:hAnsi="Roboto"/>
          <w:sz w:val="24"/>
          <w:szCs w:val="24"/>
        </w:rPr>
        <w:t>skunkworks</w:t>
      </w:r>
      <w:r w:rsidR="00C02529">
        <w:rPr>
          <w:rFonts w:ascii="Roboto" w:hAnsi="Roboto"/>
          <w:sz w:val="24"/>
          <w:szCs w:val="24"/>
        </w:rPr>
        <w:t xml:space="preserve"> mostly </w:t>
      </w:r>
      <w:r>
        <w:rPr>
          <w:rFonts w:ascii="Roboto" w:hAnsi="Roboto"/>
          <w:sz w:val="24"/>
          <w:szCs w:val="24"/>
        </w:rPr>
        <w:t xml:space="preserve">a </w:t>
      </w:r>
      <w:r w:rsidR="00C02529">
        <w:rPr>
          <w:rFonts w:ascii="Roboto" w:hAnsi="Roboto"/>
          <w:sz w:val="24"/>
          <w:szCs w:val="24"/>
        </w:rPr>
        <w:t>lurker</w:t>
      </w:r>
      <w:r>
        <w:rPr>
          <w:rFonts w:ascii="Roboto" w:hAnsi="Roboto"/>
          <w:sz w:val="24"/>
          <w:szCs w:val="24"/>
        </w:rPr>
        <w:t xml:space="preserve"> but did use its knowledge to develop some machine learning model </w:t>
      </w:r>
      <w:r w:rsidR="00C02529">
        <w:rPr>
          <w:rFonts w:ascii="Roboto" w:hAnsi="Roboto"/>
          <w:sz w:val="24"/>
          <w:szCs w:val="24"/>
        </w:rPr>
        <w:t xml:space="preserve">and </w:t>
      </w:r>
      <w:r>
        <w:rPr>
          <w:rFonts w:ascii="Roboto" w:hAnsi="Roboto"/>
          <w:sz w:val="24"/>
          <w:szCs w:val="24"/>
        </w:rPr>
        <w:t xml:space="preserve">also work </w:t>
      </w:r>
      <w:r w:rsidR="00C55A9E">
        <w:rPr>
          <w:rFonts w:ascii="Roboto" w:hAnsi="Roboto"/>
          <w:sz w:val="24"/>
          <w:szCs w:val="24"/>
        </w:rPr>
        <w:t>cosmos</w:t>
      </w:r>
      <w:r>
        <w:rPr>
          <w:rFonts w:ascii="Roboto" w:hAnsi="Roboto"/>
          <w:sz w:val="24"/>
          <w:szCs w:val="24"/>
        </w:rPr>
        <w:t xml:space="preserve"> project</w:t>
      </w:r>
      <w:r w:rsidR="00C25812">
        <w:rPr>
          <w:rFonts w:ascii="Roboto" w:hAnsi="Roboto"/>
          <w:sz w:val="24"/>
          <w:szCs w:val="24"/>
        </w:rPr>
        <w:t xml:space="preserve"> for a month. </w:t>
      </w:r>
      <w:r>
        <w:rPr>
          <w:rFonts w:ascii="Roboto" w:hAnsi="Roboto"/>
          <w:sz w:val="24"/>
          <w:szCs w:val="24"/>
        </w:rPr>
        <w:t>Currently working as a resident assistant at northeastern university.</w:t>
      </w:r>
    </w:p>
    <w:p w14:paraId="566E0825" w14:textId="3244CE9D" w:rsidR="00A757BF" w:rsidRPr="00E149D6" w:rsidRDefault="00C25812" w:rsidP="00A757B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 have a little bit of experience in using Azure, AWS, Python, SQL (PostgreSQL and SQL server), Microsoft power automation, Docker, Linux scripting, etc. </w:t>
      </w:r>
      <w:r w:rsidR="00907937">
        <w:rPr>
          <w:rFonts w:ascii="Roboto" w:hAnsi="Roboto"/>
          <w:sz w:val="24"/>
          <w:szCs w:val="24"/>
        </w:rPr>
        <w:t xml:space="preserve"> </w:t>
      </w:r>
    </w:p>
    <w:p w14:paraId="609897AD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</w:p>
    <w:p w14:paraId="58FFA415" w14:textId="77777777" w:rsidR="00A757BF" w:rsidRPr="0079448A" w:rsidRDefault="00A757BF" w:rsidP="00A757BF">
      <w:pPr>
        <w:rPr>
          <w:rFonts w:ascii="Roboto" w:hAnsi="Roboto"/>
          <w:sz w:val="24"/>
          <w:szCs w:val="24"/>
        </w:rPr>
      </w:pPr>
    </w:p>
    <w:p w14:paraId="6246AA78" w14:textId="67307056" w:rsidR="00A757BF" w:rsidRPr="0079448A" w:rsidRDefault="00907937" w:rsidP="00A757BF">
      <w:pPr>
        <w:rPr>
          <w:rFonts w:ascii="Roboto" w:hAnsi="Roboto"/>
          <w:b/>
          <w:sz w:val="24"/>
          <w:szCs w:val="24"/>
        </w:rPr>
      </w:pPr>
      <w:r>
        <w:rPr>
          <w:rFonts w:ascii="Roboto" w:hAnsi="Roboto"/>
          <w:b/>
          <w:sz w:val="24"/>
          <w:szCs w:val="24"/>
        </w:rPr>
        <w:t>The objective</w:t>
      </w:r>
      <w:r w:rsidR="00A757BF" w:rsidRPr="0079448A">
        <w:rPr>
          <w:rFonts w:ascii="Roboto" w:hAnsi="Roboto"/>
          <w:b/>
          <w:sz w:val="24"/>
          <w:szCs w:val="24"/>
        </w:rPr>
        <w:t xml:space="preserve"> for taking this class (how this will help you in your work or whatever you would like to discuss)</w:t>
      </w:r>
    </w:p>
    <w:p w14:paraId="4C06AC90" w14:textId="77777777" w:rsidR="00A757BF" w:rsidRPr="0079448A" w:rsidRDefault="00A757BF" w:rsidP="00A757BF">
      <w:pPr>
        <w:rPr>
          <w:rFonts w:ascii="Roboto" w:hAnsi="Roboto"/>
          <w:b/>
          <w:sz w:val="24"/>
          <w:szCs w:val="24"/>
        </w:rPr>
      </w:pPr>
    </w:p>
    <w:p w14:paraId="3716EA87" w14:textId="165BF6EB" w:rsidR="00A757BF" w:rsidRPr="00C55A9E" w:rsidRDefault="00C25812" w:rsidP="00A757BF">
      <w:pPr>
        <w:rPr>
          <w:rFonts w:ascii="Roboto" w:hAnsi="Roboto"/>
          <w:sz w:val="24"/>
          <w:szCs w:val="24"/>
        </w:rPr>
      </w:pPr>
      <w:r w:rsidRPr="00C55A9E">
        <w:rPr>
          <w:rFonts w:ascii="Roboto" w:hAnsi="Roboto"/>
          <w:sz w:val="24"/>
          <w:szCs w:val="24"/>
        </w:rPr>
        <w:t xml:space="preserve">My objective Is to learn more about </w:t>
      </w:r>
      <w:r w:rsidR="00C55A9E">
        <w:rPr>
          <w:rFonts w:ascii="Roboto" w:hAnsi="Roboto"/>
          <w:sz w:val="24"/>
          <w:szCs w:val="24"/>
        </w:rPr>
        <w:t xml:space="preserve">the </w:t>
      </w:r>
      <w:r w:rsidRPr="00C55A9E">
        <w:rPr>
          <w:rFonts w:ascii="Roboto" w:hAnsi="Roboto"/>
          <w:sz w:val="24"/>
          <w:szCs w:val="24"/>
        </w:rPr>
        <w:t xml:space="preserve">cloud, Big </w:t>
      </w:r>
      <w:r w:rsidR="00FE73C2">
        <w:rPr>
          <w:rFonts w:ascii="Roboto" w:hAnsi="Roboto"/>
          <w:sz w:val="24"/>
          <w:szCs w:val="24"/>
        </w:rPr>
        <w:t>D</w:t>
      </w:r>
      <w:r w:rsidRPr="00C55A9E">
        <w:rPr>
          <w:rFonts w:ascii="Roboto" w:hAnsi="Roboto"/>
          <w:sz w:val="24"/>
          <w:szCs w:val="24"/>
        </w:rPr>
        <w:t>ata</w:t>
      </w:r>
      <w:r w:rsidR="00FE73C2">
        <w:rPr>
          <w:rFonts w:ascii="Roboto" w:hAnsi="Roboto"/>
          <w:sz w:val="24"/>
          <w:szCs w:val="24"/>
        </w:rPr>
        <w:t xml:space="preserve"> and its architecture</w:t>
      </w:r>
      <w:r w:rsidRPr="00C55A9E">
        <w:rPr>
          <w:rFonts w:ascii="Roboto" w:hAnsi="Roboto"/>
          <w:sz w:val="24"/>
          <w:szCs w:val="24"/>
        </w:rPr>
        <w:t>, workflows</w:t>
      </w:r>
      <w:r w:rsidR="00C55A9E" w:rsidRPr="00C55A9E">
        <w:rPr>
          <w:rFonts w:ascii="Roboto" w:hAnsi="Roboto"/>
          <w:sz w:val="24"/>
          <w:szCs w:val="24"/>
        </w:rPr>
        <w:t>, business intelligence</w:t>
      </w:r>
      <w:r w:rsidR="00C55A9E">
        <w:rPr>
          <w:rFonts w:ascii="Roboto" w:hAnsi="Roboto"/>
          <w:sz w:val="24"/>
          <w:szCs w:val="24"/>
        </w:rPr>
        <w:t>,</w:t>
      </w:r>
      <w:r w:rsidR="00C55A9E" w:rsidRPr="00C55A9E">
        <w:rPr>
          <w:rFonts w:ascii="Roboto" w:hAnsi="Roboto"/>
          <w:sz w:val="24"/>
          <w:szCs w:val="24"/>
        </w:rPr>
        <w:t xml:space="preserve"> etc. </w:t>
      </w:r>
    </w:p>
    <w:p w14:paraId="1F2A41F3" w14:textId="77777777" w:rsidR="00A757BF" w:rsidRPr="0079448A" w:rsidRDefault="00A757BF" w:rsidP="00A757BF">
      <w:pPr>
        <w:rPr>
          <w:rFonts w:ascii="Roboto" w:hAnsi="Roboto"/>
          <w:b/>
          <w:sz w:val="24"/>
          <w:szCs w:val="24"/>
        </w:rPr>
      </w:pPr>
    </w:p>
    <w:p w14:paraId="35D05F59" w14:textId="63F1C770" w:rsidR="002E6422" w:rsidRPr="00A35F6F" w:rsidRDefault="002E6422" w:rsidP="00A35F6F">
      <w:pPr>
        <w:tabs>
          <w:tab w:val="left" w:pos="1960"/>
        </w:tabs>
      </w:pPr>
    </w:p>
    <w:sectPr w:rsidR="002E6422" w:rsidRPr="00A35F6F" w:rsidSect="00BC7FBD">
      <w:headerReference w:type="default" r:id="rId8"/>
      <w:footerReference w:type="default" r:id="rId9"/>
      <w:pgSz w:w="12240" w:h="15840" w:code="1"/>
      <w:pgMar w:top="1271" w:right="994" w:bottom="1325" w:left="1411" w:header="54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8C04" w14:textId="77777777" w:rsidR="00B6543B" w:rsidRDefault="00B6543B">
      <w:r>
        <w:separator/>
      </w:r>
    </w:p>
  </w:endnote>
  <w:endnote w:type="continuationSeparator" w:id="0">
    <w:p w14:paraId="459FDC43" w14:textId="77777777" w:rsidR="00B6543B" w:rsidRDefault="00B6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851"/>
      <w:gridCol w:w="709"/>
      <w:gridCol w:w="2693"/>
      <w:gridCol w:w="1843"/>
    </w:tblGrid>
    <w:tr w:rsidR="0038669C" w:rsidRPr="00ED429B" w14:paraId="1758C0FB" w14:textId="77777777">
      <w:tc>
        <w:tcPr>
          <w:tcW w:w="3472" w:type="dxa"/>
          <w:tcBorders>
            <w:top w:val="single" w:sz="4" w:space="0" w:color="auto"/>
          </w:tcBorders>
        </w:tcPr>
        <w:p w14:paraId="26F70C5C" w14:textId="0CA4F8E0" w:rsidR="0038669C" w:rsidRDefault="00CE28E5" w:rsidP="00CE28E5">
          <w:pPr>
            <w:pStyle w:val="Footer"/>
            <w:ind w:left="-69"/>
            <w:rPr>
              <w:sz w:val="16"/>
            </w:rPr>
          </w:pPr>
          <w:proofErr w:type="spellStart"/>
          <w:r>
            <w:rPr>
              <w:sz w:val="16"/>
            </w:rPr>
            <w:t>k.Heydari</w:t>
          </w:r>
          <w:proofErr w:type="spellEnd"/>
          <w:r>
            <w:rPr>
              <w:sz w:val="16"/>
            </w:rPr>
            <w:t xml:space="preserve"> </w:t>
          </w:r>
          <w:r w:rsidR="0018502B">
            <w:rPr>
              <w:sz w:val="16"/>
            </w:rPr>
            <w:t xml:space="preserve">updated </w:t>
          </w:r>
          <w:r w:rsidR="00712703">
            <w:rPr>
              <w:sz w:val="16"/>
            </w:rPr>
            <w:t>1</w:t>
          </w:r>
          <w:r w:rsidR="000A276F">
            <w:rPr>
              <w:sz w:val="16"/>
            </w:rPr>
            <w:t>/2/</w:t>
          </w:r>
          <w:r w:rsidR="00804288">
            <w:rPr>
              <w:sz w:val="16"/>
            </w:rPr>
            <w:t>202</w:t>
          </w:r>
          <w:r w:rsidR="00712703">
            <w:rPr>
              <w:sz w:val="16"/>
            </w:rPr>
            <w:t>2</w:t>
          </w:r>
        </w:p>
      </w:tc>
      <w:tc>
        <w:tcPr>
          <w:tcW w:w="1560" w:type="dxa"/>
          <w:gridSpan w:val="2"/>
          <w:tcBorders>
            <w:top w:val="single" w:sz="4" w:space="0" w:color="auto"/>
          </w:tcBorders>
        </w:tcPr>
        <w:p w14:paraId="6EA1E230" w14:textId="77777777" w:rsidR="0038669C" w:rsidRDefault="0038669C">
          <w:pPr>
            <w:pStyle w:val="Footer"/>
            <w:jc w:val="right"/>
            <w:rPr>
              <w:sz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14:paraId="536F3130" w14:textId="77777777" w:rsidR="0038669C" w:rsidRDefault="0038669C">
          <w:pPr>
            <w:pStyle w:val="Footer"/>
            <w:rPr>
              <w:sz w:val="16"/>
            </w:rPr>
          </w:pPr>
        </w:p>
      </w:tc>
      <w:tc>
        <w:tcPr>
          <w:tcW w:w="1843" w:type="dxa"/>
          <w:tcBorders>
            <w:top w:val="single" w:sz="4" w:space="0" w:color="auto"/>
          </w:tcBorders>
        </w:tcPr>
        <w:p w14:paraId="6BBEF20D" w14:textId="780EC452" w:rsidR="0038669C" w:rsidRPr="00ED429B" w:rsidRDefault="00D158C9">
          <w:pPr>
            <w:jc w:val="right"/>
            <w:rPr>
              <w:sz w:val="16"/>
              <w:szCs w:val="16"/>
            </w:rPr>
          </w:pPr>
          <w:r w:rsidRPr="00ED429B">
            <w:rPr>
              <w:rStyle w:val="PageNumber"/>
              <w:sz w:val="16"/>
              <w:szCs w:val="16"/>
            </w:rPr>
            <w:fldChar w:fldCharType="begin"/>
          </w:r>
          <w:r w:rsidRPr="00ED429B">
            <w:rPr>
              <w:rStyle w:val="PageNumber"/>
              <w:sz w:val="16"/>
              <w:szCs w:val="16"/>
            </w:rPr>
            <w:instrText xml:space="preserve"> PAGE </w:instrText>
          </w:r>
          <w:r w:rsidRPr="00ED429B">
            <w:rPr>
              <w:rStyle w:val="PageNumber"/>
              <w:sz w:val="16"/>
              <w:szCs w:val="16"/>
            </w:rPr>
            <w:fldChar w:fldCharType="separate"/>
          </w:r>
          <w:r w:rsidR="005D5E28">
            <w:rPr>
              <w:rStyle w:val="PageNumber"/>
              <w:noProof/>
              <w:sz w:val="16"/>
              <w:szCs w:val="16"/>
            </w:rPr>
            <w:t>1</w:t>
          </w:r>
          <w:r w:rsidRPr="00ED429B">
            <w:rPr>
              <w:rStyle w:val="PageNumber"/>
              <w:sz w:val="16"/>
              <w:szCs w:val="16"/>
            </w:rPr>
            <w:fldChar w:fldCharType="end"/>
          </w:r>
        </w:p>
      </w:tc>
    </w:tr>
    <w:tr w:rsidR="0038669C" w14:paraId="1B22DAF5" w14:textId="77777777">
      <w:tc>
        <w:tcPr>
          <w:tcW w:w="4323" w:type="dxa"/>
          <w:gridSpan w:val="2"/>
        </w:tcPr>
        <w:p w14:paraId="42F01228" w14:textId="77777777" w:rsidR="0038669C" w:rsidRDefault="0038669C">
          <w:pPr>
            <w:pStyle w:val="Footer"/>
            <w:rPr>
              <w:sz w:val="16"/>
            </w:rPr>
          </w:pPr>
        </w:p>
      </w:tc>
      <w:tc>
        <w:tcPr>
          <w:tcW w:w="3402" w:type="dxa"/>
          <w:gridSpan w:val="2"/>
        </w:tcPr>
        <w:p w14:paraId="0EF5727C" w14:textId="77777777" w:rsidR="0038669C" w:rsidRDefault="0038669C">
          <w:pPr>
            <w:pStyle w:val="Footer"/>
            <w:rPr>
              <w:sz w:val="16"/>
            </w:rPr>
          </w:pPr>
        </w:p>
      </w:tc>
      <w:tc>
        <w:tcPr>
          <w:tcW w:w="1843" w:type="dxa"/>
        </w:tcPr>
        <w:p w14:paraId="7935AC60" w14:textId="77777777" w:rsidR="0038669C" w:rsidRDefault="0038669C">
          <w:pPr>
            <w:pStyle w:val="Footer"/>
            <w:rPr>
              <w:sz w:val="16"/>
            </w:rPr>
          </w:pPr>
        </w:p>
      </w:tc>
    </w:tr>
  </w:tbl>
  <w:p w14:paraId="2336BB0D" w14:textId="77777777" w:rsidR="0038669C" w:rsidRDefault="00386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4FB5" w14:textId="77777777" w:rsidR="00B6543B" w:rsidRDefault="00B6543B">
      <w:r>
        <w:separator/>
      </w:r>
    </w:p>
  </w:footnote>
  <w:footnote w:type="continuationSeparator" w:id="0">
    <w:p w14:paraId="0445B888" w14:textId="77777777" w:rsidR="00B6543B" w:rsidRDefault="00B6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1B12" w14:textId="0A9CAE74" w:rsidR="00A35F6F" w:rsidRDefault="00A35F6F" w:rsidP="00BC7FBD">
    <w:pPr>
      <w:pStyle w:val="Header"/>
      <w:ind w:left="90"/>
    </w:pPr>
  </w:p>
  <w:tbl>
    <w:tblPr>
      <w:tblW w:w="9828" w:type="dxa"/>
      <w:tblLook w:val="04A0" w:firstRow="1" w:lastRow="0" w:firstColumn="1" w:lastColumn="0" w:noHBand="0" w:noVBand="1"/>
    </w:tblPr>
    <w:tblGrid>
      <w:gridCol w:w="2538"/>
      <w:gridCol w:w="7290"/>
    </w:tblGrid>
    <w:tr w:rsidR="00A35F6F" w:rsidRPr="00B45576" w14:paraId="478B26D1" w14:textId="77777777" w:rsidTr="00805768">
      <w:tc>
        <w:tcPr>
          <w:tcW w:w="2538" w:type="dxa"/>
          <w:shd w:val="clear" w:color="auto" w:fill="auto"/>
        </w:tcPr>
        <w:p w14:paraId="016C3AA3" w14:textId="77777777" w:rsidR="00A35F6F" w:rsidRPr="00B45576" w:rsidRDefault="00A35F6F" w:rsidP="00A35F6F">
          <w:r w:rsidRPr="00B45576">
            <w:t xml:space="preserve">Northeastern University  </w:t>
          </w:r>
        </w:p>
      </w:tc>
      <w:tc>
        <w:tcPr>
          <w:tcW w:w="7290" w:type="dxa"/>
          <w:shd w:val="clear" w:color="auto" w:fill="auto"/>
        </w:tcPr>
        <w:p w14:paraId="20E4CF61" w14:textId="57840D56" w:rsidR="00D33FB4" w:rsidRDefault="00A35F6F" w:rsidP="00A35F6F">
          <w:r w:rsidRPr="00B45576">
            <w:t>Graduate School of Engineering:</w:t>
          </w:r>
        </w:p>
        <w:p w14:paraId="00008D63" w14:textId="77777777" w:rsidR="00D33FB4" w:rsidRDefault="00D33FB4" w:rsidP="00A35F6F"/>
        <w:p w14:paraId="3012426D" w14:textId="51BA2272" w:rsidR="00A35F6F" w:rsidRPr="00B45576" w:rsidRDefault="000A276F" w:rsidP="00A35F6F">
          <w:r>
            <w:rPr>
              <w:rFonts w:ascii="Helvetica" w:hAnsi="Helvetica"/>
              <w:color w:val="333333"/>
              <w:sz w:val="21"/>
              <w:szCs w:val="21"/>
            </w:rPr>
            <w:t xml:space="preserve">DAMG7250 </w:t>
          </w:r>
          <w:r w:rsidR="00D33FB4">
            <w:t>Big Data Architecture and Governance</w:t>
          </w:r>
        </w:p>
      </w:tc>
    </w:tr>
    <w:tr w:rsidR="00181A8E" w:rsidRPr="00B45576" w14:paraId="075F81D9" w14:textId="77777777" w:rsidTr="00805768">
      <w:tc>
        <w:tcPr>
          <w:tcW w:w="2538" w:type="dxa"/>
          <w:shd w:val="clear" w:color="auto" w:fill="auto"/>
        </w:tcPr>
        <w:p w14:paraId="405CEF63" w14:textId="1EE387B4" w:rsidR="00181A8E" w:rsidRDefault="00181A8E" w:rsidP="00181A8E"/>
      </w:tc>
      <w:tc>
        <w:tcPr>
          <w:tcW w:w="7290" w:type="dxa"/>
          <w:shd w:val="clear" w:color="auto" w:fill="auto"/>
        </w:tcPr>
        <w:p w14:paraId="485887D3" w14:textId="02315C36" w:rsidR="00181A8E" w:rsidRDefault="000E08E5" w:rsidP="00181A8E"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3DD5FE70" wp14:editId="537A6822">
                <wp:simplePos x="0" y="0"/>
                <wp:positionH relativeFrom="leftMargin">
                  <wp:posOffset>3304489</wp:posOffset>
                </wp:positionH>
                <wp:positionV relativeFrom="paragraph">
                  <wp:posOffset>-236576</wp:posOffset>
                </wp:positionV>
                <wp:extent cx="716691" cy="716691"/>
                <wp:effectExtent l="0" t="0" r="7620" b="762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691" cy="716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391B">
            <w:rPr>
              <w:noProof/>
            </w:rPr>
            <w:t xml:space="preserve"> </w:t>
          </w:r>
          <w:r w:rsidR="00181A8E" w:rsidRPr="0052150B">
            <w:rPr>
              <w:rFonts w:ascii="Helvetica" w:hAnsi="Helvetica"/>
              <w:color w:val="333333"/>
              <w:sz w:val="21"/>
              <w:szCs w:val="21"/>
            </w:rPr>
            <w:t xml:space="preserve"> </w:t>
          </w:r>
        </w:p>
      </w:tc>
    </w:tr>
    <w:tr w:rsidR="007A0BCE" w:rsidRPr="00B45576" w14:paraId="1A1058AE" w14:textId="77777777" w:rsidTr="00490ED4">
      <w:trPr>
        <w:trHeight w:val="497"/>
      </w:trPr>
      <w:tc>
        <w:tcPr>
          <w:tcW w:w="2538" w:type="dxa"/>
          <w:shd w:val="clear" w:color="auto" w:fill="auto"/>
        </w:tcPr>
        <w:p w14:paraId="76050D4A" w14:textId="0A18C3B3" w:rsidR="007A0BCE" w:rsidRPr="00B45576" w:rsidRDefault="007A0BCE" w:rsidP="007A0BCE"/>
      </w:tc>
      <w:tc>
        <w:tcPr>
          <w:tcW w:w="7290" w:type="dxa"/>
          <w:shd w:val="clear" w:color="auto" w:fill="auto"/>
        </w:tcPr>
        <w:p w14:paraId="3ADBB736" w14:textId="6CB53FE8" w:rsidR="007A0BCE" w:rsidRPr="00B45576" w:rsidRDefault="007A0BCE" w:rsidP="007A0BCE"/>
      </w:tc>
    </w:tr>
  </w:tbl>
  <w:p w14:paraId="0026B852" w14:textId="77777777" w:rsidR="00A35F6F" w:rsidRDefault="00A35F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A836"/>
    <w:multiLevelType w:val="singleLevel"/>
    <w:tmpl w:val="7AD7C012"/>
    <w:lvl w:ilvl="0">
      <w:numFmt w:val="bullet"/>
      <w:lvlText w:val="o"/>
      <w:lvlJc w:val="left"/>
      <w:pPr>
        <w:tabs>
          <w:tab w:val="num" w:pos="1080"/>
        </w:tabs>
        <w:ind w:left="720"/>
      </w:pPr>
      <w:rPr>
        <w:rFonts w:ascii="Courier New" w:hAnsi="Courier New" w:cs="Courier New"/>
        <w:snapToGrid/>
        <w:sz w:val="22"/>
        <w:szCs w:val="22"/>
      </w:rPr>
    </w:lvl>
  </w:abstractNum>
  <w:abstractNum w:abstractNumId="1" w15:restartNumberingAfterBreak="0">
    <w:nsid w:val="0719774A"/>
    <w:multiLevelType w:val="hybridMultilevel"/>
    <w:tmpl w:val="5196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2020"/>
    <w:multiLevelType w:val="hybridMultilevel"/>
    <w:tmpl w:val="F33CD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72592"/>
    <w:multiLevelType w:val="hybridMultilevel"/>
    <w:tmpl w:val="6CCE832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11D6748D"/>
    <w:multiLevelType w:val="hybridMultilevel"/>
    <w:tmpl w:val="31645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E5368"/>
    <w:multiLevelType w:val="hybridMultilevel"/>
    <w:tmpl w:val="30161A82"/>
    <w:lvl w:ilvl="0" w:tplc="FA623FD4">
      <w:start w:val="1"/>
      <w:numFmt w:val="lowerLetter"/>
      <w:lvlText w:val="%1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1E944BF9"/>
    <w:multiLevelType w:val="hybridMultilevel"/>
    <w:tmpl w:val="DD6A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D14BC"/>
    <w:multiLevelType w:val="multilevel"/>
    <w:tmpl w:val="401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37771"/>
    <w:multiLevelType w:val="multilevel"/>
    <w:tmpl w:val="0F7453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94683"/>
    <w:multiLevelType w:val="hybridMultilevel"/>
    <w:tmpl w:val="9744B88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9724027"/>
    <w:multiLevelType w:val="multilevel"/>
    <w:tmpl w:val="6D9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55F8E"/>
    <w:multiLevelType w:val="hybridMultilevel"/>
    <w:tmpl w:val="0F74532C"/>
    <w:lvl w:ilvl="0" w:tplc="796E1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10B56"/>
    <w:multiLevelType w:val="hybridMultilevel"/>
    <w:tmpl w:val="3354A84E"/>
    <w:lvl w:ilvl="0" w:tplc="22823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C89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2A9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A2E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2AD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945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7C9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D2B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2434AA4"/>
    <w:multiLevelType w:val="hybridMultilevel"/>
    <w:tmpl w:val="7AB03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4230D"/>
    <w:multiLevelType w:val="hybridMultilevel"/>
    <w:tmpl w:val="AAF89328"/>
    <w:lvl w:ilvl="0" w:tplc="D638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D2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52A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CB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D22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04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1C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A7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CCA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34847D8"/>
    <w:multiLevelType w:val="hybridMultilevel"/>
    <w:tmpl w:val="A154BFDE"/>
    <w:lvl w:ilvl="0" w:tplc="B3DA21F2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547D04F6"/>
    <w:multiLevelType w:val="hybridMultilevel"/>
    <w:tmpl w:val="1F3C8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36C66"/>
    <w:multiLevelType w:val="hybridMultilevel"/>
    <w:tmpl w:val="C6347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74BC2"/>
    <w:multiLevelType w:val="multilevel"/>
    <w:tmpl w:val="274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70463"/>
    <w:multiLevelType w:val="hybridMultilevel"/>
    <w:tmpl w:val="6D9EBD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6661C"/>
    <w:multiLevelType w:val="multilevel"/>
    <w:tmpl w:val="30A22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74F1E"/>
    <w:multiLevelType w:val="hybridMultilevel"/>
    <w:tmpl w:val="1CE4D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E15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812D7"/>
    <w:multiLevelType w:val="hybridMultilevel"/>
    <w:tmpl w:val="D1EA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10292"/>
    <w:multiLevelType w:val="hybridMultilevel"/>
    <w:tmpl w:val="ACB2AC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4E3788"/>
    <w:multiLevelType w:val="hybridMultilevel"/>
    <w:tmpl w:val="C60C34A6"/>
    <w:lvl w:ilvl="0" w:tplc="796E1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94031"/>
    <w:multiLevelType w:val="hybridMultilevel"/>
    <w:tmpl w:val="9E14D50A"/>
    <w:lvl w:ilvl="0" w:tplc="796E1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D4933"/>
    <w:multiLevelType w:val="multilevel"/>
    <w:tmpl w:val="6D9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BA4"/>
    <w:multiLevelType w:val="multilevel"/>
    <w:tmpl w:val="16EC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4785F"/>
    <w:multiLevelType w:val="hybridMultilevel"/>
    <w:tmpl w:val="4C90C9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E15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42AFD"/>
    <w:multiLevelType w:val="hybridMultilevel"/>
    <w:tmpl w:val="C200335A"/>
    <w:lvl w:ilvl="0" w:tplc="796E15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3"/>
  </w:num>
  <w:num w:numId="4">
    <w:abstractNumId w:val="17"/>
  </w:num>
  <w:num w:numId="5">
    <w:abstractNumId w:val="15"/>
  </w:num>
  <w:num w:numId="6">
    <w:abstractNumId w:val="3"/>
  </w:num>
  <w:num w:numId="7">
    <w:abstractNumId w:val="24"/>
  </w:num>
  <w:num w:numId="8">
    <w:abstractNumId w:val="11"/>
  </w:num>
  <w:num w:numId="9">
    <w:abstractNumId w:val="8"/>
  </w:num>
  <w:num w:numId="10">
    <w:abstractNumId w:val="2"/>
  </w:num>
  <w:num w:numId="11">
    <w:abstractNumId w:val="19"/>
  </w:num>
  <w:num w:numId="12">
    <w:abstractNumId w:val="5"/>
  </w:num>
  <w:num w:numId="13">
    <w:abstractNumId w:val="29"/>
  </w:num>
  <w:num w:numId="14">
    <w:abstractNumId w:val="10"/>
  </w:num>
  <w:num w:numId="15">
    <w:abstractNumId w:val="21"/>
  </w:num>
  <w:num w:numId="16">
    <w:abstractNumId w:val="25"/>
  </w:num>
  <w:num w:numId="17">
    <w:abstractNumId w:val="16"/>
  </w:num>
  <w:num w:numId="18">
    <w:abstractNumId w:val="26"/>
  </w:num>
  <w:num w:numId="19">
    <w:abstractNumId w:val="28"/>
  </w:num>
  <w:num w:numId="20">
    <w:abstractNumId w:val="14"/>
  </w:num>
  <w:num w:numId="21">
    <w:abstractNumId w:val="20"/>
  </w:num>
  <w:num w:numId="22">
    <w:abstractNumId w:val="7"/>
  </w:num>
  <w:num w:numId="23">
    <w:abstractNumId w:val="18"/>
  </w:num>
  <w:num w:numId="24">
    <w:abstractNumId w:val="27"/>
  </w:num>
  <w:num w:numId="25">
    <w:abstractNumId w:val="22"/>
  </w:num>
  <w:num w:numId="26">
    <w:abstractNumId w:val="6"/>
  </w:num>
  <w:num w:numId="27">
    <w:abstractNumId w:val="12"/>
  </w:num>
  <w:num w:numId="28">
    <w:abstractNumId w:val="9"/>
  </w:num>
  <w:num w:numId="29">
    <w:abstractNumId w:val="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TW0NLEwsTQ2tzBV0lEKTi0uzszPAykwrAUA4BI77iwAAAA="/>
  </w:docVars>
  <w:rsids>
    <w:rsidRoot w:val="00814078"/>
    <w:rsid w:val="0000106E"/>
    <w:rsid w:val="0000267E"/>
    <w:rsid w:val="000026E2"/>
    <w:rsid w:val="00012ED9"/>
    <w:rsid w:val="0002359F"/>
    <w:rsid w:val="00026CC7"/>
    <w:rsid w:val="00042682"/>
    <w:rsid w:val="00046A4A"/>
    <w:rsid w:val="000474CE"/>
    <w:rsid w:val="000510CE"/>
    <w:rsid w:val="000514D2"/>
    <w:rsid w:val="00056C2F"/>
    <w:rsid w:val="000573AE"/>
    <w:rsid w:val="00057EEC"/>
    <w:rsid w:val="000652D0"/>
    <w:rsid w:val="0006715F"/>
    <w:rsid w:val="000672E4"/>
    <w:rsid w:val="00072D6C"/>
    <w:rsid w:val="000763A3"/>
    <w:rsid w:val="000817D5"/>
    <w:rsid w:val="000817E8"/>
    <w:rsid w:val="0008217B"/>
    <w:rsid w:val="000861C0"/>
    <w:rsid w:val="00097620"/>
    <w:rsid w:val="000A276F"/>
    <w:rsid w:val="000B214B"/>
    <w:rsid w:val="000B5D55"/>
    <w:rsid w:val="000B7DA3"/>
    <w:rsid w:val="000C27D3"/>
    <w:rsid w:val="000C29B8"/>
    <w:rsid w:val="000C2D74"/>
    <w:rsid w:val="000C4941"/>
    <w:rsid w:val="000D6BD2"/>
    <w:rsid w:val="000E08E5"/>
    <w:rsid w:val="000E206C"/>
    <w:rsid w:val="000E32CC"/>
    <w:rsid w:val="000E7F53"/>
    <w:rsid w:val="0010076E"/>
    <w:rsid w:val="00100ADC"/>
    <w:rsid w:val="001038B4"/>
    <w:rsid w:val="0010534C"/>
    <w:rsid w:val="00105F12"/>
    <w:rsid w:val="00107972"/>
    <w:rsid w:val="00113BEA"/>
    <w:rsid w:val="001144B4"/>
    <w:rsid w:val="00115EF5"/>
    <w:rsid w:val="00121260"/>
    <w:rsid w:val="00121267"/>
    <w:rsid w:val="00125F19"/>
    <w:rsid w:val="00132FB6"/>
    <w:rsid w:val="00143D5D"/>
    <w:rsid w:val="001449C0"/>
    <w:rsid w:val="00145114"/>
    <w:rsid w:val="00145BEC"/>
    <w:rsid w:val="001461C9"/>
    <w:rsid w:val="00152F48"/>
    <w:rsid w:val="00157E9E"/>
    <w:rsid w:val="00162745"/>
    <w:rsid w:val="00164B3E"/>
    <w:rsid w:val="001655E3"/>
    <w:rsid w:val="00167112"/>
    <w:rsid w:val="0017571F"/>
    <w:rsid w:val="0017705D"/>
    <w:rsid w:val="0017796C"/>
    <w:rsid w:val="001810BD"/>
    <w:rsid w:val="00181A8E"/>
    <w:rsid w:val="001836D2"/>
    <w:rsid w:val="00183A87"/>
    <w:rsid w:val="0018502B"/>
    <w:rsid w:val="00187497"/>
    <w:rsid w:val="0019230A"/>
    <w:rsid w:val="001950BB"/>
    <w:rsid w:val="00197557"/>
    <w:rsid w:val="001A243C"/>
    <w:rsid w:val="001B05E0"/>
    <w:rsid w:val="001B517B"/>
    <w:rsid w:val="001C1372"/>
    <w:rsid w:val="001C7913"/>
    <w:rsid w:val="001D398F"/>
    <w:rsid w:val="001E2209"/>
    <w:rsid w:val="001E47FA"/>
    <w:rsid w:val="001E5663"/>
    <w:rsid w:val="001F1878"/>
    <w:rsid w:val="001F309D"/>
    <w:rsid w:val="001F69F7"/>
    <w:rsid w:val="00201A69"/>
    <w:rsid w:val="0020362D"/>
    <w:rsid w:val="00203E96"/>
    <w:rsid w:val="00204F0A"/>
    <w:rsid w:val="00207A3A"/>
    <w:rsid w:val="00211202"/>
    <w:rsid w:val="00213DCE"/>
    <w:rsid w:val="00214FB3"/>
    <w:rsid w:val="002157DD"/>
    <w:rsid w:val="00216436"/>
    <w:rsid w:val="0022246F"/>
    <w:rsid w:val="00223BDC"/>
    <w:rsid w:val="00226F77"/>
    <w:rsid w:val="002321AC"/>
    <w:rsid w:val="002339D3"/>
    <w:rsid w:val="002344F6"/>
    <w:rsid w:val="00234AA4"/>
    <w:rsid w:val="00234BFD"/>
    <w:rsid w:val="00240C9A"/>
    <w:rsid w:val="0024227F"/>
    <w:rsid w:val="0026117C"/>
    <w:rsid w:val="002628EE"/>
    <w:rsid w:val="0027156B"/>
    <w:rsid w:val="002812AF"/>
    <w:rsid w:val="00282471"/>
    <w:rsid w:val="002853BB"/>
    <w:rsid w:val="00287E73"/>
    <w:rsid w:val="00291C8A"/>
    <w:rsid w:val="0029336D"/>
    <w:rsid w:val="0029336F"/>
    <w:rsid w:val="00295040"/>
    <w:rsid w:val="002A052D"/>
    <w:rsid w:val="002A22AC"/>
    <w:rsid w:val="002A3CC8"/>
    <w:rsid w:val="002A6C87"/>
    <w:rsid w:val="002A791C"/>
    <w:rsid w:val="002B096E"/>
    <w:rsid w:val="002B683B"/>
    <w:rsid w:val="002C3E55"/>
    <w:rsid w:val="002C55A2"/>
    <w:rsid w:val="002C76D7"/>
    <w:rsid w:val="002C7A53"/>
    <w:rsid w:val="002D4B03"/>
    <w:rsid w:val="002D5949"/>
    <w:rsid w:val="002D62B0"/>
    <w:rsid w:val="002E137E"/>
    <w:rsid w:val="002E54EF"/>
    <w:rsid w:val="002E55C9"/>
    <w:rsid w:val="002E6422"/>
    <w:rsid w:val="002E7C5D"/>
    <w:rsid w:val="002F0E95"/>
    <w:rsid w:val="002F39E9"/>
    <w:rsid w:val="002F5585"/>
    <w:rsid w:val="002F684D"/>
    <w:rsid w:val="00300F24"/>
    <w:rsid w:val="00304AEA"/>
    <w:rsid w:val="00305641"/>
    <w:rsid w:val="00305944"/>
    <w:rsid w:val="003102AA"/>
    <w:rsid w:val="00310540"/>
    <w:rsid w:val="0031117D"/>
    <w:rsid w:val="0031573D"/>
    <w:rsid w:val="00316E59"/>
    <w:rsid w:val="00321295"/>
    <w:rsid w:val="0032263D"/>
    <w:rsid w:val="00330B27"/>
    <w:rsid w:val="003311F0"/>
    <w:rsid w:val="003360D4"/>
    <w:rsid w:val="00343A95"/>
    <w:rsid w:val="0034483B"/>
    <w:rsid w:val="00346734"/>
    <w:rsid w:val="00351263"/>
    <w:rsid w:val="0035234F"/>
    <w:rsid w:val="00352F2F"/>
    <w:rsid w:val="003538B0"/>
    <w:rsid w:val="003622D1"/>
    <w:rsid w:val="00362932"/>
    <w:rsid w:val="00362F8B"/>
    <w:rsid w:val="003740C0"/>
    <w:rsid w:val="003831C4"/>
    <w:rsid w:val="0038669C"/>
    <w:rsid w:val="00390E6A"/>
    <w:rsid w:val="00391E6E"/>
    <w:rsid w:val="00396351"/>
    <w:rsid w:val="003A490C"/>
    <w:rsid w:val="003A59E6"/>
    <w:rsid w:val="003A5D90"/>
    <w:rsid w:val="003B0185"/>
    <w:rsid w:val="003B2034"/>
    <w:rsid w:val="003B2B0A"/>
    <w:rsid w:val="003B6060"/>
    <w:rsid w:val="003C1746"/>
    <w:rsid w:val="003C1EDE"/>
    <w:rsid w:val="003C3026"/>
    <w:rsid w:val="003C43C4"/>
    <w:rsid w:val="003C6FEE"/>
    <w:rsid w:val="003D2A99"/>
    <w:rsid w:val="003D4161"/>
    <w:rsid w:val="003E5009"/>
    <w:rsid w:val="003F29FF"/>
    <w:rsid w:val="00400C03"/>
    <w:rsid w:val="0040141E"/>
    <w:rsid w:val="00401D2A"/>
    <w:rsid w:val="00403785"/>
    <w:rsid w:val="00403B41"/>
    <w:rsid w:val="00405A55"/>
    <w:rsid w:val="004152E3"/>
    <w:rsid w:val="004169DE"/>
    <w:rsid w:val="00420CC1"/>
    <w:rsid w:val="00421485"/>
    <w:rsid w:val="00423B9F"/>
    <w:rsid w:val="0042472D"/>
    <w:rsid w:val="004263DD"/>
    <w:rsid w:val="00426C73"/>
    <w:rsid w:val="004275E4"/>
    <w:rsid w:val="00427AD0"/>
    <w:rsid w:val="0043084C"/>
    <w:rsid w:val="00432B92"/>
    <w:rsid w:val="00435387"/>
    <w:rsid w:val="00436F73"/>
    <w:rsid w:val="00444178"/>
    <w:rsid w:val="0044646C"/>
    <w:rsid w:val="00450781"/>
    <w:rsid w:val="00450D2D"/>
    <w:rsid w:val="004526C4"/>
    <w:rsid w:val="00456554"/>
    <w:rsid w:val="00457759"/>
    <w:rsid w:val="0046174D"/>
    <w:rsid w:val="00467475"/>
    <w:rsid w:val="004721C3"/>
    <w:rsid w:val="00472A5A"/>
    <w:rsid w:val="00473171"/>
    <w:rsid w:val="00474F67"/>
    <w:rsid w:val="00483FAA"/>
    <w:rsid w:val="00486A09"/>
    <w:rsid w:val="00490033"/>
    <w:rsid w:val="00490705"/>
    <w:rsid w:val="00490ED4"/>
    <w:rsid w:val="00492B61"/>
    <w:rsid w:val="0049391B"/>
    <w:rsid w:val="00497304"/>
    <w:rsid w:val="004A4917"/>
    <w:rsid w:val="004B14FD"/>
    <w:rsid w:val="004B46E9"/>
    <w:rsid w:val="004B5ABB"/>
    <w:rsid w:val="004B7628"/>
    <w:rsid w:val="004C19BC"/>
    <w:rsid w:val="004C3414"/>
    <w:rsid w:val="004C651C"/>
    <w:rsid w:val="004D17A0"/>
    <w:rsid w:val="004D1F8E"/>
    <w:rsid w:val="004D3B3F"/>
    <w:rsid w:val="004D3D8C"/>
    <w:rsid w:val="004E2D2A"/>
    <w:rsid w:val="004E2FC1"/>
    <w:rsid w:val="004E46EB"/>
    <w:rsid w:val="004E72EF"/>
    <w:rsid w:val="004F06FD"/>
    <w:rsid w:val="004F15E9"/>
    <w:rsid w:val="004F40A9"/>
    <w:rsid w:val="004F5B65"/>
    <w:rsid w:val="004F641E"/>
    <w:rsid w:val="004F76B9"/>
    <w:rsid w:val="00500F70"/>
    <w:rsid w:val="00504DA6"/>
    <w:rsid w:val="005051A3"/>
    <w:rsid w:val="00513A71"/>
    <w:rsid w:val="0051496B"/>
    <w:rsid w:val="0052413A"/>
    <w:rsid w:val="00525A7A"/>
    <w:rsid w:val="005277A9"/>
    <w:rsid w:val="00534646"/>
    <w:rsid w:val="0053687C"/>
    <w:rsid w:val="00544185"/>
    <w:rsid w:val="00544DFC"/>
    <w:rsid w:val="00561771"/>
    <w:rsid w:val="0056476C"/>
    <w:rsid w:val="00573779"/>
    <w:rsid w:val="0057571C"/>
    <w:rsid w:val="00577157"/>
    <w:rsid w:val="00580B50"/>
    <w:rsid w:val="00582534"/>
    <w:rsid w:val="00584D8B"/>
    <w:rsid w:val="00586CD6"/>
    <w:rsid w:val="00596B5B"/>
    <w:rsid w:val="005A044C"/>
    <w:rsid w:val="005A395B"/>
    <w:rsid w:val="005A3C75"/>
    <w:rsid w:val="005A4477"/>
    <w:rsid w:val="005A55B9"/>
    <w:rsid w:val="005A679C"/>
    <w:rsid w:val="005B08AB"/>
    <w:rsid w:val="005B0DE2"/>
    <w:rsid w:val="005B56BB"/>
    <w:rsid w:val="005B6BBA"/>
    <w:rsid w:val="005B7882"/>
    <w:rsid w:val="005C203F"/>
    <w:rsid w:val="005C2402"/>
    <w:rsid w:val="005C51D6"/>
    <w:rsid w:val="005C7FAD"/>
    <w:rsid w:val="005D00CD"/>
    <w:rsid w:val="005D0500"/>
    <w:rsid w:val="005D2ADF"/>
    <w:rsid w:val="005D5D2F"/>
    <w:rsid w:val="005D5E28"/>
    <w:rsid w:val="005E250F"/>
    <w:rsid w:val="005E4BA6"/>
    <w:rsid w:val="005E4F07"/>
    <w:rsid w:val="005E58D4"/>
    <w:rsid w:val="005F16D1"/>
    <w:rsid w:val="005F51E0"/>
    <w:rsid w:val="005F605E"/>
    <w:rsid w:val="0060040F"/>
    <w:rsid w:val="0061015A"/>
    <w:rsid w:val="006116E4"/>
    <w:rsid w:val="00612945"/>
    <w:rsid w:val="00614779"/>
    <w:rsid w:val="00623695"/>
    <w:rsid w:val="00624E3A"/>
    <w:rsid w:val="0062515D"/>
    <w:rsid w:val="00626029"/>
    <w:rsid w:val="006306ED"/>
    <w:rsid w:val="00633C26"/>
    <w:rsid w:val="00637338"/>
    <w:rsid w:val="006401AD"/>
    <w:rsid w:val="006429A2"/>
    <w:rsid w:val="006459F9"/>
    <w:rsid w:val="00646C0C"/>
    <w:rsid w:val="00646FE2"/>
    <w:rsid w:val="006470F8"/>
    <w:rsid w:val="00647D06"/>
    <w:rsid w:val="006510F4"/>
    <w:rsid w:val="006512BC"/>
    <w:rsid w:val="0065171D"/>
    <w:rsid w:val="00653D9B"/>
    <w:rsid w:val="00655E73"/>
    <w:rsid w:val="00663A1C"/>
    <w:rsid w:val="00663F0D"/>
    <w:rsid w:val="00664B78"/>
    <w:rsid w:val="00666122"/>
    <w:rsid w:val="00672B8C"/>
    <w:rsid w:val="0067347F"/>
    <w:rsid w:val="00673A5F"/>
    <w:rsid w:val="00673E81"/>
    <w:rsid w:val="00674147"/>
    <w:rsid w:val="00680C5A"/>
    <w:rsid w:val="00680EFE"/>
    <w:rsid w:val="00687BC5"/>
    <w:rsid w:val="00691888"/>
    <w:rsid w:val="00694E1B"/>
    <w:rsid w:val="006956B1"/>
    <w:rsid w:val="006A1B92"/>
    <w:rsid w:val="006A33B5"/>
    <w:rsid w:val="006A3E13"/>
    <w:rsid w:val="006A4225"/>
    <w:rsid w:val="006A61FA"/>
    <w:rsid w:val="006B4A3B"/>
    <w:rsid w:val="006B58F4"/>
    <w:rsid w:val="006C095E"/>
    <w:rsid w:val="006C123E"/>
    <w:rsid w:val="006C4E05"/>
    <w:rsid w:val="006D65DD"/>
    <w:rsid w:val="006D7CB9"/>
    <w:rsid w:val="006E0C70"/>
    <w:rsid w:val="006E2D23"/>
    <w:rsid w:val="006E400B"/>
    <w:rsid w:val="006E65FE"/>
    <w:rsid w:val="006F1BC6"/>
    <w:rsid w:val="006F27F7"/>
    <w:rsid w:val="006F56A1"/>
    <w:rsid w:val="006F5BBF"/>
    <w:rsid w:val="00701F10"/>
    <w:rsid w:val="00707190"/>
    <w:rsid w:val="00712703"/>
    <w:rsid w:val="007134D3"/>
    <w:rsid w:val="00715950"/>
    <w:rsid w:val="0072226F"/>
    <w:rsid w:val="007227E9"/>
    <w:rsid w:val="007254B5"/>
    <w:rsid w:val="00725E95"/>
    <w:rsid w:val="00727A9D"/>
    <w:rsid w:val="00730B31"/>
    <w:rsid w:val="00731129"/>
    <w:rsid w:val="00733762"/>
    <w:rsid w:val="007364DB"/>
    <w:rsid w:val="00737BD3"/>
    <w:rsid w:val="00740E52"/>
    <w:rsid w:val="00741AD8"/>
    <w:rsid w:val="0074600A"/>
    <w:rsid w:val="007472CF"/>
    <w:rsid w:val="00750F45"/>
    <w:rsid w:val="00755F23"/>
    <w:rsid w:val="00756B43"/>
    <w:rsid w:val="00762A71"/>
    <w:rsid w:val="00762E30"/>
    <w:rsid w:val="00763C1E"/>
    <w:rsid w:val="0077021F"/>
    <w:rsid w:val="007736DB"/>
    <w:rsid w:val="00774460"/>
    <w:rsid w:val="00776755"/>
    <w:rsid w:val="007830CE"/>
    <w:rsid w:val="0078474D"/>
    <w:rsid w:val="00790236"/>
    <w:rsid w:val="007904B8"/>
    <w:rsid w:val="0079472F"/>
    <w:rsid w:val="00796A72"/>
    <w:rsid w:val="007A0A56"/>
    <w:rsid w:val="007A0BCE"/>
    <w:rsid w:val="007A7B19"/>
    <w:rsid w:val="007B372F"/>
    <w:rsid w:val="007B3DF4"/>
    <w:rsid w:val="007B4852"/>
    <w:rsid w:val="007B4E03"/>
    <w:rsid w:val="007C410B"/>
    <w:rsid w:val="007C4C80"/>
    <w:rsid w:val="007C60D3"/>
    <w:rsid w:val="007C6776"/>
    <w:rsid w:val="007C6FAC"/>
    <w:rsid w:val="007D0A23"/>
    <w:rsid w:val="007D5B19"/>
    <w:rsid w:val="007E0BEC"/>
    <w:rsid w:val="007E11D9"/>
    <w:rsid w:val="007F2224"/>
    <w:rsid w:val="007F5855"/>
    <w:rsid w:val="007F61FE"/>
    <w:rsid w:val="00802280"/>
    <w:rsid w:val="00804288"/>
    <w:rsid w:val="00804D9B"/>
    <w:rsid w:val="00805768"/>
    <w:rsid w:val="00805CF1"/>
    <w:rsid w:val="008062F8"/>
    <w:rsid w:val="00812143"/>
    <w:rsid w:val="008122DC"/>
    <w:rsid w:val="00812955"/>
    <w:rsid w:val="00814078"/>
    <w:rsid w:val="00816EE3"/>
    <w:rsid w:val="00826CFE"/>
    <w:rsid w:val="00827CAF"/>
    <w:rsid w:val="008345AC"/>
    <w:rsid w:val="00835F5C"/>
    <w:rsid w:val="00843BD9"/>
    <w:rsid w:val="0084540C"/>
    <w:rsid w:val="00846FB3"/>
    <w:rsid w:val="0085139E"/>
    <w:rsid w:val="00854490"/>
    <w:rsid w:val="008545B6"/>
    <w:rsid w:val="00855365"/>
    <w:rsid w:val="00855CDE"/>
    <w:rsid w:val="00856964"/>
    <w:rsid w:val="008600BE"/>
    <w:rsid w:val="00863C5E"/>
    <w:rsid w:val="00865924"/>
    <w:rsid w:val="00865D65"/>
    <w:rsid w:val="00865F70"/>
    <w:rsid w:val="0086609C"/>
    <w:rsid w:val="00866300"/>
    <w:rsid w:val="00870D3B"/>
    <w:rsid w:val="00881482"/>
    <w:rsid w:val="0088150D"/>
    <w:rsid w:val="008820B5"/>
    <w:rsid w:val="00884556"/>
    <w:rsid w:val="00893D83"/>
    <w:rsid w:val="00895AB8"/>
    <w:rsid w:val="0089708C"/>
    <w:rsid w:val="00897366"/>
    <w:rsid w:val="008A4A9F"/>
    <w:rsid w:val="008A636F"/>
    <w:rsid w:val="008A6D10"/>
    <w:rsid w:val="008A7AFA"/>
    <w:rsid w:val="008B360C"/>
    <w:rsid w:val="008C4A56"/>
    <w:rsid w:val="008C70D3"/>
    <w:rsid w:val="008D1952"/>
    <w:rsid w:val="008D1DAB"/>
    <w:rsid w:val="008D461C"/>
    <w:rsid w:val="008D5413"/>
    <w:rsid w:val="008D7AE7"/>
    <w:rsid w:val="008D7FAC"/>
    <w:rsid w:val="008E5B61"/>
    <w:rsid w:val="008F2B1E"/>
    <w:rsid w:val="008F3320"/>
    <w:rsid w:val="008F4E37"/>
    <w:rsid w:val="008F57FF"/>
    <w:rsid w:val="008F6699"/>
    <w:rsid w:val="008F6C41"/>
    <w:rsid w:val="00900422"/>
    <w:rsid w:val="009011B6"/>
    <w:rsid w:val="0090647D"/>
    <w:rsid w:val="00907937"/>
    <w:rsid w:val="00916014"/>
    <w:rsid w:val="00917C5B"/>
    <w:rsid w:val="00917F1A"/>
    <w:rsid w:val="00926568"/>
    <w:rsid w:val="00934076"/>
    <w:rsid w:val="0093588C"/>
    <w:rsid w:val="00936C60"/>
    <w:rsid w:val="00937158"/>
    <w:rsid w:val="009403DD"/>
    <w:rsid w:val="00940584"/>
    <w:rsid w:val="0094271B"/>
    <w:rsid w:val="009505AC"/>
    <w:rsid w:val="0095140E"/>
    <w:rsid w:val="0095206A"/>
    <w:rsid w:val="00955F6A"/>
    <w:rsid w:val="00957C96"/>
    <w:rsid w:val="00957C97"/>
    <w:rsid w:val="009649CC"/>
    <w:rsid w:val="0096608E"/>
    <w:rsid w:val="00967512"/>
    <w:rsid w:val="00971079"/>
    <w:rsid w:val="00976457"/>
    <w:rsid w:val="00977CF5"/>
    <w:rsid w:val="009805A2"/>
    <w:rsid w:val="00981112"/>
    <w:rsid w:val="00981639"/>
    <w:rsid w:val="00983C87"/>
    <w:rsid w:val="00987B5E"/>
    <w:rsid w:val="009A01A3"/>
    <w:rsid w:val="009B34DF"/>
    <w:rsid w:val="009C0C78"/>
    <w:rsid w:val="009C2AE8"/>
    <w:rsid w:val="009D5BE9"/>
    <w:rsid w:val="009D6143"/>
    <w:rsid w:val="009E01AF"/>
    <w:rsid w:val="009E6FE8"/>
    <w:rsid w:val="009F16F6"/>
    <w:rsid w:val="00A02423"/>
    <w:rsid w:val="00A056B8"/>
    <w:rsid w:val="00A06AB4"/>
    <w:rsid w:val="00A10B64"/>
    <w:rsid w:val="00A10EA5"/>
    <w:rsid w:val="00A11282"/>
    <w:rsid w:val="00A23B65"/>
    <w:rsid w:val="00A25841"/>
    <w:rsid w:val="00A260DB"/>
    <w:rsid w:val="00A31BD3"/>
    <w:rsid w:val="00A32E5C"/>
    <w:rsid w:val="00A33F9D"/>
    <w:rsid w:val="00A35F6F"/>
    <w:rsid w:val="00A36829"/>
    <w:rsid w:val="00A444A4"/>
    <w:rsid w:val="00A470A0"/>
    <w:rsid w:val="00A475B5"/>
    <w:rsid w:val="00A556A8"/>
    <w:rsid w:val="00A62500"/>
    <w:rsid w:val="00A62A40"/>
    <w:rsid w:val="00A64649"/>
    <w:rsid w:val="00A66745"/>
    <w:rsid w:val="00A73D37"/>
    <w:rsid w:val="00A757BF"/>
    <w:rsid w:val="00A76DB7"/>
    <w:rsid w:val="00A77ED6"/>
    <w:rsid w:val="00A83744"/>
    <w:rsid w:val="00A950E6"/>
    <w:rsid w:val="00A97702"/>
    <w:rsid w:val="00AA3417"/>
    <w:rsid w:val="00AA4053"/>
    <w:rsid w:val="00AA4649"/>
    <w:rsid w:val="00AA46C7"/>
    <w:rsid w:val="00AA5658"/>
    <w:rsid w:val="00AA573D"/>
    <w:rsid w:val="00AA5B46"/>
    <w:rsid w:val="00AB58ED"/>
    <w:rsid w:val="00AC0BA9"/>
    <w:rsid w:val="00AC260B"/>
    <w:rsid w:val="00AC41A5"/>
    <w:rsid w:val="00AC41AA"/>
    <w:rsid w:val="00AC7F46"/>
    <w:rsid w:val="00AD2A61"/>
    <w:rsid w:val="00AD522D"/>
    <w:rsid w:val="00AD566F"/>
    <w:rsid w:val="00AE08BE"/>
    <w:rsid w:val="00AE424A"/>
    <w:rsid w:val="00AE6342"/>
    <w:rsid w:val="00AE6D9C"/>
    <w:rsid w:val="00AE71ED"/>
    <w:rsid w:val="00AF044C"/>
    <w:rsid w:val="00AF4061"/>
    <w:rsid w:val="00AF5C85"/>
    <w:rsid w:val="00AF79F6"/>
    <w:rsid w:val="00AF7BE0"/>
    <w:rsid w:val="00B02B71"/>
    <w:rsid w:val="00B037EF"/>
    <w:rsid w:val="00B03D52"/>
    <w:rsid w:val="00B13E0B"/>
    <w:rsid w:val="00B16707"/>
    <w:rsid w:val="00B16B93"/>
    <w:rsid w:val="00B267D1"/>
    <w:rsid w:val="00B31DB1"/>
    <w:rsid w:val="00B31E88"/>
    <w:rsid w:val="00B32525"/>
    <w:rsid w:val="00B33208"/>
    <w:rsid w:val="00B40F73"/>
    <w:rsid w:val="00B43120"/>
    <w:rsid w:val="00B45576"/>
    <w:rsid w:val="00B4784A"/>
    <w:rsid w:val="00B47A7F"/>
    <w:rsid w:val="00B52A05"/>
    <w:rsid w:val="00B650CF"/>
    <w:rsid w:val="00B6543B"/>
    <w:rsid w:val="00B74256"/>
    <w:rsid w:val="00B8117B"/>
    <w:rsid w:val="00B83055"/>
    <w:rsid w:val="00B8389E"/>
    <w:rsid w:val="00B91304"/>
    <w:rsid w:val="00B9133A"/>
    <w:rsid w:val="00B950CF"/>
    <w:rsid w:val="00BA00FB"/>
    <w:rsid w:val="00BA1875"/>
    <w:rsid w:val="00BA2C82"/>
    <w:rsid w:val="00BA4CB7"/>
    <w:rsid w:val="00BA645C"/>
    <w:rsid w:val="00BB1A14"/>
    <w:rsid w:val="00BB27EF"/>
    <w:rsid w:val="00BB4DD4"/>
    <w:rsid w:val="00BC0116"/>
    <w:rsid w:val="00BC1DE8"/>
    <w:rsid w:val="00BC5F00"/>
    <w:rsid w:val="00BC76B2"/>
    <w:rsid w:val="00BC7FBD"/>
    <w:rsid w:val="00BD3207"/>
    <w:rsid w:val="00BD540C"/>
    <w:rsid w:val="00BE3B6A"/>
    <w:rsid w:val="00BE6BDC"/>
    <w:rsid w:val="00BE76AB"/>
    <w:rsid w:val="00BF1D18"/>
    <w:rsid w:val="00BF23FE"/>
    <w:rsid w:val="00BF29D3"/>
    <w:rsid w:val="00BF58D0"/>
    <w:rsid w:val="00C02529"/>
    <w:rsid w:val="00C04106"/>
    <w:rsid w:val="00C15BDD"/>
    <w:rsid w:val="00C250E2"/>
    <w:rsid w:val="00C25812"/>
    <w:rsid w:val="00C32181"/>
    <w:rsid w:val="00C325F9"/>
    <w:rsid w:val="00C33945"/>
    <w:rsid w:val="00C41A18"/>
    <w:rsid w:val="00C4368C"/>
    <w:rsid w:val="00C5130A"/>
    <w:rsid w:val="00C52DC9"/>
    <w:rsid w:val="00C5467D"/>
    <w:rsid w:val="00C54CEA"/>
    <w:rsid w:val="00C55A9E"/>
    <w:rsid w:val="00C56F91"/>
    <w:rsid w:val="00C64092"/>
    <w:rsid w:val="00C658D1"/>
    <w:rsid w:val="00C65F6A"/>
    <w:rsid w:val="00C66816"/>
    <w:rsid w:val="00C67A93"/>
    <w:rsid w:val="00C7561B"/>
    <w:rsid w:val="00C76338"/>
    <w:rsid w:val="00C81A2B"/>
    <w:rsid w:val="00C81C13"/>
    <w:rsid w:val="00C858E9"/>
    <w:rsid w:val="00C86102"/>
    <w:rsid w:val="00C86817"/>
    <w:rsid w:val="00C90E89"/>
    <w:rsid w:val="00C90F51"/>
    <w:rsid w:val="00C91523"/>
    <w:rsid w:val="00CA1180"/>
    <w:rsid w:val="00CB0B1D"/>
    <w:rsid w:val="00CB1926"/>
    <w:rsid w:val="00CB1C7E"/>
    <w:rsid w:val="00CB64D3"/>
    <w:rsid w:val="00CB6DA6"/>
    <w:rsid w:val="00CB73D0"/>
    <w:rsid w:val="00CC6136"/>
    <w:rsid w:val="00CD178B"/>
    <w:rsid w:val="00CD729F"/>
    <w:rsid w:val="00CD756D"/>
    <w:rsid w:val="00CD7FFA"/>
    <w:rsid w:val="00CE28E5"/>
    <w:rsid w:val="00CE3447"/>
    <w:rsid w:val="00CE359F"/>
    <w:rsid w:val="00CE3FC8"/>
    <w:rsid w:val="00CE74D9"/>
    <w:rsid w:val="00CF2173"/>
    <w:rsid w:val="00CF72B2"/>
    <w:rsid w:val="00CF7932"/>
    <w:rsid w:val="00D01826"/>
    <w:rsid w:val="00D079C7"/>
    <w:rsid w:val="00D07C30"/>
    <w:rsid w:val="00D10509"/>
    <w:rsid w:val="00D1063D"/>
    <w:rsid w:val="00D10C5E"/>
    <w:rsid w:val="00D12255"/>
    <w:rsid w:val="00D1458F"/>
    <w:rsid w:val="00D158C9"/>
    <w:rsid w:val="00D15AE4"/>
    <w:rsid w:val="00D21634"/>
    <w:rsid w:val="00D22247"/>
    <w:rsid w:val="00D26D62"/>
    <w:rsid w:val="00D27A82"/>
    <w:rsid w:val="00D305A0"/>
    <w:rsid w:val="00D33FB4"/>
    <w:rsid w:val="00D34C93"/>
    <w:rsid w:val="00D3594C"/>
    <w:rsid w:val="00D42287"/>
    <w:rsid w:val="00D47AC2"/>
    <w:rsid w:val="00D555AB"/>
    <w:rsid w:val="00D55729"/>
    <w:rsid w:val="00D613F7"/>
    <w:rsid w:val="00D62316"/>
    <w:rsid w:val="00D64B9D"/>
    <w:rsid w:val="00D66717"/>
    <w:rsid w:val="00D700EF"/>
    <w:rsid w:val="00D715EF"/>
    <w:rsid w:val="00D71FB4"/>
    <w:rsid w:val="00D72BCA"/>
    <w:rsid w:val="00D76EAD"/>
    <w:rsid w:val="00D775D7"/>
    <w:rsid w:val="00D81566"/>
    <w:rsid w:val="00D836A7"/>
    <w:rsid w:val="00D86C9D"/>
    <w:rsid w:val="00D90133"/>
    <w:rsid w:val="00D947B4"/>
    <w:rsid w:val="00D94DCB"/>
    <w:rsid w:val="00D95C46"/>
    <w:rsid w:val="00D975C4"/>
    <w:rsid w:val="00DA621E"/>
    <w:rsid w:val="00DB3B3E"/>
    <w:rsid w:val="00DB5508"/>
    <w:rsid w:val="00DC29D9"/>
    <w:rsid w:val="00DC2AA5"/>
    <w:rsid w:val="00DC2B61"/>
    <w:rsid w:val="00DC4FF9"/>
    <w:rsid w:val="00DC59E0"/>
    <w:rsid w:val="00DC66D2"/>
    <w:rsid w:val="00DD0230"/>
    <w:rsid w:val="00DD1AEB"/>
    <w:rsid w:val="00DD3835"/>
    <w:rsid w:val="00DD565C"/>
    <w:rsid w:val="00DD6C22"/>
    <w:rsid w:val="00DD7CF5"/>
    <w:rsid w:val="00DE1145"/>
    <w:rsid w:val="00DE2485"/>
    <w:rsid w:val="00DE3371"/>
    <w:rsid w:val="00DE3F9A"/>
    <w:rsid w:val="00DE6BD4"/>
    <w:rsid w:val="00DF3407"/>
    <w:rsid w:val="00E05767"/>
    <w:rsid w:val="00E12AEB"/>
    <w:rsid w:val="00E149D6"/>
    <w:rsid w:val="00E16D8F"/>
    <w:rsid w:val="00E17411"/>
    <w:rsid w:val="00E21808"/>
    <w:rsid w:val="00E32227"/>
    <w:rsid w:val="00E33BCE"/>
    <w:rsid w:val="00E4100C"/>
    <w:rsid w:val="00E41739"/>
    <w:rsid w:val="00E437ED"/>
    <w:rsid w:val="00E464B1"/>
    <w:rsid w:val="00E467C8"/>
    <w:rsid w:val="00E47748"/>
    <w:rsid w:val="00E5068B"/>
    <w:rsid w:val="00E515DE"/>
    <w:rsid w:val="00E51A51"/>
    <w:rsid w:val="00E52829"/>
    <w:rsid w:val="00E53ECD"/>
    <w:rsid w:val="00E57400"/>
    <w:rsid w:val="00E57490"/>
    <w:rsid w:val="00E700E6"/>
    <w:rsid w:val="00E74EAC"/>
    <w:rsid w:val="00E77094"/>
    <w:rsid w:val="00E805C9"/>
    <w:rsid w:val="00E824B0"/>
    <w:rsid w:val="00E911E8"/>
    <w:rsid w:val="00E96082"/>
    <w:rsid w:val="00E975C9"/>
    <w:rsid w:val="00EA02C7"/>
    <w:rsid w:val="00EA3498"/>
    <w:rsid w:val="00EB1344"/>
    <w:rsid w:val="00EB4CB7"/>
    <w:rsid w:val="00EB5285"/>
    <w:rsid w:val="00EC7521"/>
    <w:rsid w:val="00EC7ADA"/>
    <w:rsid w:val="00ED0A54"/>
    <w:rsid w:val="00ED36F4"/>
    <w:rsid w:val="00ED3AE7"/>
    <w:rsid w:val="00ED429B"/>
    <w:rsid w:val="00ED7509"/>
    <w:rsid w:val="00EE2CE8"/>
    <w:rsid w:val="00EE4A98"/>
    <w:rsid w:val="00EE7F69"/>
    <w:rsid w:val="00EF0C7A"/>
    <w:rsid w:val="00EF1F9F"/>
    <w:rsid w:val="00EF3CDD"/>
    <w:rsid w:val="00F0295B"/>
    <w:rsid w:val="00F05149"/>
    <w:rsid w:val="00F1230B"/>
    <w:rsid w:val="00F14FD6"/>
    <w:rsid w:val="00F20A1C"/>
    <w:rsid w:val="00F23227"/>
    <w:rsid w:val="00F23930"/>
    <w:rsid w:val="00F239BA"/>
    <w:rsid w:val="00F23B60"/>
    <w:rsid w:val="00F30756"/>
    <w:rsid w:val="00F308E3"/>
    <w:rsid w:val="00F358F9"/>
    <w:rsid w:val="00F359CD"/>
    <w:rsid w:val="00F365AD"/>
    <w:rsid w:val="00F37855"/>
    <w:rsid w:val="00F41233"/>
    <w:rsid w:val="00F412C9"/>
    <w:rsid w:val="00F41DEE"/>
    <w:rsid w:val="00F42D62"/>
    <w:rsid w:val="00F4359B"/>
    <w:rsid w:val="00F46D27"/>
    <w:rsid w:val="00F50BC8"/>
    <w:rsid w:val="00F5200F"/>
    <w:rsid w:val="00F55CAA"/>
    <w:rsid w:val="00F56C56"/>
    <w:rsid w:val="00F600F6"/>
    <w:rsid w:val="00F63815"/>
    <w:rsid w:val="00F7259A"/>
    <w:rsid w:val="00F72C0F"/>
    <w:rsid w:val="00F74188"/>
    <w:rsid w:val="00F761F1"/>
    <w:rsid w:val="00F816CD"/>
    <w:rsid w:val="00F83018"/>
    <w:rsid w:val="00F84416"/>
    <w:rsid w:val="00F85017"/>
    <w:rsid w:val="00F85A57"/>
    <w:rsid w:val="00F85A79"/>
    <w:rsid w:val="00F9103B"/>
    <w:rsid w:val="00F919EA"/>
    <w:rsid w:val="00F93B27"/>
    <w:rsid w:val="00F96541"/>
    <w:rsid w:val="00F97C3C"/>
    <w:rsid w:val="00FB4AC7"/>
    <w:rsid w:val="00FB52E0"/>
    <w:rsid w:val="00FB6513"/>
    <w:rsid w:val="00FB68AF"/>
    <w:rsid w:val="00FC1D84"/>
    <w:rsid w:val="00FC276E"/>
    <w:rsid w:val="00FC27B0"/>
    <w:rsid w:val="00FC41A3"/>
    <w:rsid w:val="00FC4E36"/>
    <w:rsid w:val="00FC5F52"/>
    <w:rsid w:val="00FC60E8"/>
    <w:rsid w:val="00FD0AC6"/>
    <w:rsid w:val="00FD38DD"/>
    <w:rsid w:val="00FD4A5E"/>
    <w:rsid w:val="00FD4D57"/>
    <w:rsid w:val="00FE147C"/>
    <w:rsid w:val="00FE44C1"/>
    <w:rsid w:val="00FE6D3F"/>
    <w:rsid w:val="00FE73C2"/>
    <w:rsid w:val="00FF2A86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6CAAB"/>
  <w15:chartTrackingRefBased/>
  <w15:docId w15:val="{A22A2672-D30D-4CEF-B040-E8DDB3CA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16D1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noProof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Arial"/>
      <w:bCs/>
      <w:u w:val="single"/>
    </w:rPr>
  </w:style>
  <w:style w:type="paragraph" w:styleId="Heading5">
    <w:name w:val="heading 5"/>
    <w:aliases w:val="Block Label"/>
    <w:basedOn w:val="Normal"/>
    <w:next w:val="Normal"/>
    <w:qFormat/>
    <w:pPr>
      <w:keepNext/>
      <w:spacing w:before="100"/>
      <w:outlineLvl w:val="4"/>
    </w:pPr>
    <w:rPr>
      <w:rFonts w:cs="Arial"/>
      <w:b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spacing w:before="100"/>
      <w:outlineLvl w:val="5"/>
    </w:pPr>
    <w:rPr>
      <w:b/>
      <w:sz w:val="16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-70"/>
      </w:tabs>
      <w:spacing w:after="120"/>
      <w:jc w:val="center"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-70"/>
      </w:tabs>
      <w:autoSpaceDE w:val="0"/>
      <w:autoSpaceDN w:val="0"/>
      <w:adjustRightInd w:val="0"/>
      <w:spacing w:before="100" w:beforeAutospacing="1" w:after="120"/>
      <w:outlineLvl w:val="7"/>
    </w:pPr>
    <w:rPr>
      <w:b/>
      <w:bCs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-70"/>
      </w:tabs>
      <w:autoSpaceDE w:val="0"/>
      <w:autoSpaceDN w:val="0"/>
      <w:adjustRightInd w:val="0"/>
      <w:spacing w:before="100" w:beforeAutospacing="1" w:after="120"/>
      <w:outlineLvl w:val="8"/>
    </w:pPr>
    <w:rPr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Normal"/>
    <w:pPr>
      <w:keepNext/>
      <w:spacing w:line="220" w:lineRule="atLeast"/>
    </w:pPr>
    <w:rPr>
      <w:spacing w:val="-5"/>
      <w:sz w:val="20"/>
    </w:rPr>
  </w:style>
  <w:style w:type="character" w:styleId="PageNumber">
    <w:name w:val="page number"/>
    <w:basedOn w:val="DefaultParagraphFont"/>
  </w:style>
  <w:style w:type="paragraph" w:customStyle="1" w:styleId="MessageHeaderFirst">
    <w:name w:val="Message Header First"/>
    <w:basedOn w:val="MessageHeader"/>
    <w:next w:val="MessageHeader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20" w:after="120" w:line="180" w:lineRule="atLeast"/>
      <w:ind w:left="720" w:hanging="720"/>
    </w:pPr>
    <w:rPr>
      <w:spacing w:val="-5"/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styleId="BodyText2">
    <w:name w:val="Body Text 2"/>
    <w:basedOn w:val="Normal"/>
    <w:rPr>
      <w:b/>
      <w:sz w:val="20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rFonts w:cs="Arial"/>
      <w:color w:val="000000"/>
    </w:rPr>
  </w:style>
  <w:style w:type="paragraph" w:styleId="BodyText3">
    <w:name w:val="Body Text 3"/>
    <w:basedOn w:val="Normal"/>
    <w:pPr>
      <w:spacing w:before="100"/>
    </w:pPr>
    <w:rPr>
      <w:bCs/>
      <w:sz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styleId="BlockText">
    <w:name w:val="Block Text"/>
    <w:basedOn w:val="Normal"/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rFonts w:ascii="Times New Roman" w:hAnsi="Times New Roman"/>
      <w:sz w:val="24"/>
    </w:rPr>
  </w:style>
  <w:style w:type="paragraph" w:customStyle="1" w:styleId="TableHeaderText">
    <w:name w:val="Table Header Text"/>
    <w:basedOn w:val="Normal"/>
    <w:rsid w:val="004F5B65"/>
    <w:pPr>
      <w:jc w:val="center"/>
    </w:pPr>
    <w:rPr>
      <w:rFonts w:ascii="Times New Roman" w:hAnsi="Times New Roman"/>
      <w:b/>
      <w:sz w:val="24"/>
    </w:rPr>
  </w:style>
  <w:style w:type="paragraph" w:styleId="BodyTextIndent2">
    <w:name w:val="Body Text Indent 2"/>
    <w:basedOn w:val="Normal"/>
    <w:rsid w:val="00F8501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85017"/>
    <w:pPr>
      <w:spacing w:after="120"/>
      <w:ind w:left="360"/>
    </w:pPr>
    <w:rPr>
      <w:sz w:val="16"/>
      <w:szCs w:val="16"/>
    </w:rPr>
  </w:style>
  <w:style w:type="paragraph" w:styleId="Title">
    <w:name w:val="Title"/>
    <w:basedOn w:val="Normal"/>
    <w:qFormat/>
    <w:rsid w:val="00492B61"/>
    <w:pPr>
      <w:jc w:val="center"/>
    </w:pPr>
    <w:rPr>
      <w:rFonts w:ascii="Times New Roman" w:hAnsi="Times New Roman"/>
      <w:b/>
      <w:bCs/>
      <w:sz w:val="28"/>
      <w:szCs w:val="24"/>
    </w:rPr>
  </w:style>
  <w:style w:type="paragraph" w:customStyle="1" w:styleId="Bullet">
    <w:name w:val="Bullet"/>
    <w:basedOn w:val="Normal"/>
    <w:rsid w:val="009403DD"/>
    <w:pPr>
      <w:spacing w:before="120"/>
      <w:ind w:left="360" w:hanging="360"/>
    </w:pPr>
    <w:rPr>
      <w:rFonts w:ascii="Book Antiqua" w:hAnsi="Book Antiqua"/>
      <w:sz w:val="20"/>
    </w:rPr>
  </w:style>
  <w:style w:type="paragraph" w:customStyle="1" w:styleId="UnitLevel">
    <w:name w:val="Unit Level"/>
    <w:basedOn w:val="Normal"/>
    <w:rsid w:val="009403DD"/>
    <w:rPr>
      <w:rFonts w:ascii="Book Antiqua" w:hAnsi="Book Antiqua"/>
      <w:b/>
      <w:sz w:val="24"/>
    </w:rPr>
  </w:style>
  <w:style w:type="character" w:styleId="Emphasis">
    <w:name w:val="Emphasis"/>
    <w:qFormat/>
    <w:rsid w:val="006E65FE"/>
    <w:rPr>
      <w:rFonts w:ascii="Arial" w:hAnsi="Arial" w:cs="Arial" w:hint="default"/>
      <w:b/>
      <w:bCs w:val="0"/>
      <w:i w:val="0"/>
      <w:iCs w:val="0"/>
      <w:spacing w:val="-4"/>
    </w:rPr>
  </w:style>
  <w:style w:type="paragraph" w:styleId="ListBullet">
    <w:name w:val="List Bullet"/>
    <w:basedOn w:val="List"/>
    <w:rsid w:val="006E65FE"/>
    <w:pPr>
      <w:spacing w:after="220" w:line="220" w:lineRule="atLeast"/>
      <w:ind w:left="1800" w:right="720"/>
    </w:pPr>
    <w:rPr>
      <w:rFonts w:ascii="Times New Roman" w:hAnsi="Times New Roman"/>
      <w:sz w:val="20"/>
    </w:rPr>
  </w:style>
  <w:style w:type="paragraph" w:styleId="List">
    <w:name w:val="List"/>
    <w:basedOn w:val="Normal"/>
    <w:rsid w:val="006E65FE"/>
    <w:pPr>
      <w:ind w:left="360" w:hanging="360"/>
    </w:pPr>
  </w:style>
  <w:style w:type="table" w:styleId="TableGrid">
    <w:name w:val="Table Grid"/>
    <w:basedOn w:val="TableNormal"/>
    <w:rsid w:val="003B018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rsid w:val="00330B27"/>
  </w:style>
  <w:style w:type="paragraph" w:customStyle="1" w:styleId="nh">
    <w:name w:val="nh"/>
    <w:basedOn w:val="Normal"/>
    <w:rsid w:val="00330B2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bt">
    <w:name w:val="bt"/>
    <w:basedOn w:val="Normal"/>
    <w:rsid w:val="00EF3C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qFormat/>
    <w:rsid w:val="00EF3CD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ara">
    <w:name w:val="para"/>
    <w:basedOn w:val="Normal"/>
    <w:rsid w:val="00653D9B"/>
    <w:pPr>
      <w:spacing w:before="216"/>
    </w:pPr>
    <w:rPr>
      <w:rFonts w:cs="Arial"/>
      <w:sz w:val="20"/>
    </w:rPr>
  </w:style>
  <w:style w:type="paragraph" w:customStyle="1" w:styleId="first-para">
    <w:name w:val="first-para"/>
    <w:basedOn w:val="Normal"/>
    <w:rsid w:val="00653D9B"/>
    <w:pPr>
      <w:spacing w:before="216"/>
    </w:pPr>
    <w:rPr>
      <w:rFonts w:cs="Arial"/>
      <w:sz w:val="20"/>
    </w:rPr>
  </w:style>
  <w:style w:type="paragraph" w:customStyle="1" w:styleId="last-para">
    <w:name w:val="last-para"/>
    <w:basedOn w:val="Normal"/>
    <w:rsid w:val="004169DE"/>
    <w:pPr>
      <w:spacing w:before="216"/>
    </w:pPr>
    <w:rPr>
      <w:rFonts w:cs="Arial"/>
      <w:sz w:val="20"/>
    </w:rPr>
  </w:style>
  <w:style w:type="paragraph" w:customStyle="1" w:styleId="b24-bookeditorial">
    <w:name w:val="b24-bookeditorial"/>
    <w:basedOn w:val="Normal"/>
    <w:rsid w:val="00D613F7"/>
    <w:pPr>
      <w:spacing w:before="100" w:beforeAutospacing="1" w:after="100" w:afterAutospacing="1"/>
    </w:pPr>
    <w:rPr>
      <w:rFonts w:ascii="Times New Roman" w:hAnsi="Times New Roman"/>
      <w:color w:val="666666"/>
      <w:sz w:val="15"/>
      <w:szCs w:val="15"/>
    </w:rPr>
  </w:style>
  <w:style w:type="character" w:customStyle="1" w:styleId="b24-booktitle1">
    <w:name w:val="b24-booktitle1"/>
    <w:rsid w:val="00D613F7"/>
    <w:rPr>
      <w:b/>
      <w:bCs/>
      <w:color w:val="122EB2"/>
    </w:rPr>
  </w:style>
  <w:style w:type="character" w:customStyle="1" w:styleId="b24-bookauthor1">
    <w:name w:val="b24-bookauthor1"/>
    <w:rsid w:val="00D613F7"/>
    <w:rPr>
      <w:color w:val="666666"/>
      <w:sz w:val="17"/>
      <w:szCs w:val="17"/>
    </w:rPr>
  </w:style>
  <w:style w:type="character" w:customStyle="1" w:styleId="b24-bookimprint1">
    <w:name w:val="b24-bookimprint1"/>
    <w:rsid w:val="00D613F7"/>
    <w:rPr>
      <w:color w:val="333333"/>
      <w:sz w:val="14"/>
      <w:szCs w:val="14"/>
    </w:rPr>
  </w:style>
  <w:style w:type="character" w:customStyle="1" w:styleId="b24-bookcwdate1">
    <w:name w:val="b24-bookcwdate1"/>
    <w:rsid w:val="00D613F7"/>
    <w:rPr>
      <w:rFonts w:ascii="Arial" w:hAnsi="Arial" w:cs="Arial" w:hint="default"/>
      <w:color w:val="666666"/>
      <w:sz w:val="14"/>
      <w:szCs w:val="14"/>
    </w:rPr>
  </w:style>
  <w:style w:type="character" w:customStyle="1" w:styleId="b24-bookpages1">
    <w:name w:val="b24-bookpages1"/>
    <w:rsid w:val="00D613F7"/>
    <w:rPr>
      <w:rFonts w:ascii="Arial" w:hAnsi="Arial" w:cs="Arial" w:hint="default"/>
      <w:color w:val="666666"/>
      <w:sz w:val="14"/>
      <w:szCs w:val="14"/>
    </w:rPr>
  </w:style>
  <w:style w:type="character" w:customStyle="1" w:styleId="b24-bookisbn1">
    <w:name w:val="b24-bookisbn1"/>
    <w:rsid w:val="00D613F7"/>
    <w:rPr>
      <w:rFonts w:ascii="Arial" w:hAnsi="Arial" w:cs="Arial" w:hint="default"/>
      <w:color w:val="666666"/>
      <w:sz w:val="14"/>
      <w:szCs w:val="14"/>
    </w:rPr>
  </w:style>
  <w:style w:type="character" w:customStyle="1" w:styleId="author3">
    <w:name w:val="author3"/>
    <w:rsid w:val="003B6060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surname">
    <w:name w:val="surname"/>
    <w:basedOn w:val="DefaultParagraphFont"/>
    <w:rsid w:val="003B6060"/>
  </w:style>
  <w:style w:type="character" w:customStyle="1" w:styleId="firstname">
    <w:name w:val="firstname"/>
    <w:basedOn w:val="DefaultParagraphFont"/>
    <w:rsid w:val="003B6060"/>
  </w:style>
  <w:style w:type="character" w:customStyle="1" w:styleId="year">
    <w:name w:val="year"/>
    <w:basedOn w:val="DefaultParagraphFont"/>
    <w:rsid w:val="003B6060"/>
  </w:style>
  <w:style w:type="character" w:customStyle="1" w:styleId="publishername">
    <w:name w:val="publishername"/>
    <w:basedOn w:val="DefaultParagraphFont"/>
    <w:rsid w:val="003B6060"/>
  </w:style>
  <w:style w:type="character" w:customStyle="1" w:styleId="editor">
    <w:name w:val="editor"/>
    <w:basedOn w:val="DefaultParagraphFont"/>
    <w:rsid w:val="003B6060"/>
  </w:style>
  <w:style w:type="character" w:customStyle="1" w:styleId="address">
    <w:name w:val="address"/>
    <w:basedOn w:val="DefaultParagraphFont"/>
    <w:rsid w:val="003B6060"/>
  </w:style>
  <w:style w:type="character" w:customStyle="1" w:styleId="volumenum">
    <w:name w:val="volumenum"/>
    <w:basedOn w:val="DefaultParagraphFont"/>
    <w:rsid w:val="003B6060"/>
  </w:style>
  <w:style w:type="character" w:customStyle="1" w:styleId="issuenum">
    <w:name w:val="issuenum"/>
    <w:basedOn w:val="DefaultParagraphFont"/>
    <w:rsid w:val="003B6060"/>
  </w:style>
  <w:style w:type="character" w:customStyle="1" w:styleId="pagenums">
    <w:name w:val="pagenums"/>
    <w:basedOn w:val="DefaultParagraphFont"/>
    <w:rsid w:val="003B6060"/>
  </w:style>
  <w:style w:type="character" w:customStyle="1" w:styleId="abbrev">
    <w:name w:val="abbrev"/>
    <w:basedOn w:val="DefaultParagraphFont"/>
    <w:rsid w:val="003B6060"/>
  </w:style>
  <w:style w:type="character" w:customStyle="1" w:styleId="releaseinfo">
    <w:name w:val="releaseinfo"/>
    <w:basedOn w:val="DefaultParagraphFont"/>
    <w:rsid w:val="003B6060"/>
  </w:style>
  <w:style w:type="character" w:customStyle="1" w:styleId="orgname">
    <w:name w:val="orgname"/>
    <w:basedOn w:val="DefaultParagraphFont"/>
    <w:rsid w:val="003B6060"/>
  </w:style>
  <w:style w:type="paragraph" w:customStyle="1" w:styleId="first-para2">
    <w:name w:val="first-para2"/>
    <w:basedOn w:val="Normal"/>
    <w:rsid w:val="00F85A79"/>
    <w:rPr>
      <w:rFonts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0836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4252">
                          <w:marLeft w:val="216"/>
                          <w:marRight w:val="216"/>
                          <w:marTop w:val="2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520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467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700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020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9481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898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5443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479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882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6247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8747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744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26424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801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647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2753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336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7520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104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0982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589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0034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940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8298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1114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06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8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6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1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05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5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936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67592">
                          <w:marLeft w:val="36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733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0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8986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573">
                          <w:marLeft w:val="216"/>
                          <w:marRight w:val="216"/>
                          <w:marTop w:val="2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854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5370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256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632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3892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9368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683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1929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4014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6351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2143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746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55780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297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8497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8574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5023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983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69827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619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125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3839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922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8880">
                          <w:marLeft w:val="216"/>
                          <w:marRight w:val="216"/>
                          <w:marTop w:val="2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725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06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88206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93617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877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9715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456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922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14682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7673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0005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5708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44264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8469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0507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3258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2678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510131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16128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632960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89749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3592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503">
                  <w:marLeft w:val="216"/>
                  <w:marRight w:val="2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80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0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DDEV\Templates\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BB88B-395A-4543-B178-5D6763D2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</vt:lpstr>
    </vt:vector>
  </TitlesOfParts>
  <Company>Office of Architecture</Company>
  <LinksUpToDate>false</LinksUpToDate>
  <CharactersWithSpaces>1544</CharactersWithSpaces>
  <SharedDoc>false</SharedDoc>
  <HLinks>
    <vt:vector size="6" baseType="variant">
      <vt:variant>
        <vt:i4>5636205</vt:i4>
      </vt:variant>
      <vt:variant>
        <vt:i4>0</vt:i4>
      </vt:variant>
      <vt:variant>
        <vt:i4>0</vt:i4>
      </vt:variant>
      <vt:variant>
        <vt:i4>5</vt:i4>
      </vt:variant>
      <vt:variant>
        <vt:lpwstr>mailto:kheydari@velerotech.com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</dc:title>
  <dc:subject>EIA</dc:subject>
  <dc:creator>D.A. Cicerone</dc:creator>
  <cp:keywords/>
  <cp:lastModifiedBy>Aaradhy Sharma</cp:lastModifiedBy>
  <cp:revision>4</cp:revision>
  <cp:lastPrinted>2006-01-19T18:06:00Z</cp:lastPrinted>
  <dcterms:created xsi:type="dcterms:W3CDTF">2022-01-22T01:53:00Z</dcterms:created>
  <dcterms:modified xsi:type="dcterms:W3CDTF">2022-01-22T01:54:00Z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-71656782</vt:i4>
  </property>
  <property fmtid="{D5CDD505-2E9C-101B-9397-08002B2CF9AE}" pid="3" name="_EmailSubject">
    <vt:lpwstr>DRL Core Team Minutes from 10/22 Meeting</vt:lpwstr>
  </property>
  <property fmtid="{D5CDD505-2E9C-101B-9397-08002B2CF9AE}" pid="4" name="_AuthorEmail">
    <vt:lpwstr>tmonjar@statestreet.com</vt:lpwstr>
  </property>
  <property fmtid="{D5CDD505-2E9C-101B-9397-08002B2CF9AE}" pid="5" name="_AuthorEmailDisplayName">
    <vt:lpwstr>Monjar, Terri</vt:lpwstr>
  </property>
  <property fmtid="{D5CDD505-2E9C-101B-9397-08002B2CF9AE}" pid="6" name="_PreviousAdHocReviewCycleID">
    <vt:i4>1789397411</vt:i4>
  </property>
  <property fmtid="{D5CDD505-2E9C-101B-9397-08002B2CF9AE}" pid="7" name="_ReviewingToolsShownOnce">
    <vt:lpwstr/>
  </property>
</Properties>
</file>